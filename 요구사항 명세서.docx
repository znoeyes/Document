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>
      <w:pPr>
        <w:rPr>
          <w:rFonts w:hint="eastAsia"/>
        </w:rPr>
      </w:pPr>
      <w:bookmarkStart w:id="0" w:name="_GoBack"/>
      <w:bookmarkEnd w:id="0"/>
    </w:p>
    <w:p w:rsidR="00142063" w:rsidRPr="000C1C63" w:rsidRDefault="00DC1D15" w:rsidP="008E5BEB">
      <w:pPr>
        <w:pStyle w:val="ad"/>
        <w:rPr>
          <w:rFonts w:hint="eastAsia"/>
        </w:rPr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D64540" w:rsidP="00936487">
      <w:pPr>
        <w:pStyle w:val="ad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2A31B" id="Canvas 20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/7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Mnlv/u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2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Default="005A0F5A" w:rsidP="00BF2488">
      <w:pPr>
        <w:rPr>
          <w:rFonts w:hint="eastAsia"/>
        </w:rPr>
      </w:pPr>
    </w:p>
    <w:p w:rsidR="005A0F5A" w:rsidRPr="00137DCF" w:rsidRDefault="005A0F5A" w:rsidP="00BF2488">
      <w:pPr>
        <w:rPr>
          <w:rFonts w:hint="eastAsia"/>
        </w:rPr>
      </w:pPr>
    </w:p>
    <w:p w:rsidR="004921E5" w:rsidRPr="002C1DC5" w:rsidRDefault="004921E5" w:rsidP="008A302C">
      <w:pPr>
        <w:pStyle w:val="af1"/>
        <w:rPr>
          <w:rFonts w:hint="eastAsia"/>
        </w:rPr>
      </w:pPr>
      <w:r w:rsidRPr="002C1DC5">
        <w:rPr>
          <w:rFonts w:hint="eastAsia"/>
        </w:rPr>
        <w:t>&lt;팀</w:t>
      </w:r>
      <w:r>
        <w:rPr>
          <w:rFonts w:hint="eastAsia"/>
        </w:rPr>
        <w:t xml:space="preserve"> </w:t>
      </w:r>
      <w:r w:rsidRPr="002C1DC5">
        <w:rPr>
          <w:rFonts w:hint="eastAsia"/>
        </w:rPr>
        <w:t>명&gt;</w:t>
      </w:r>
    </w:p>
    <w:p w:rsidR="00BF2488" w:rsidRPr="00137DCF" w:rsidRDefault="00BF2488" w:rsidP="00BF2488">
      <w:pPr>
        <w:rPr>
          <w:rFonts w:hint="eastAsia"/>
        </w:rPr>
      </w:pPr>
    </w:p>
    <w:p w:rsidR="00BF2488" w:rsidRPr="00137DCF" w:rsidRDefault="00BF2488" w:rsidP="00BF2488">
      <w:pPr>
        <w:rPr>
          <w:rFonts w:hint="eastAsia"/>
        </w:rPr>
      </w:pPr>
    </w:p>
    <w:p w:rsidR="00E26985" w:rsidRDefault="00616F3A" w:rsidP="00D668F3">
      <w:pPr>
        <w:rPr>
          <w:rFonts w:hint="eastAsia"/>
        </w:rPr>
      </w:pPr>
      <w:r w:rsidRPr="00936487">
        <w:br w:type="page"/>
      </w:r>
      <w:bookmarkStart w:id="1" w:name="[문서의_처음]"/>
      <w:bookmarkEnd w:id="1"/>
    </w:p>
    <w:p w:rsidR="0051769F" w:rsidRDefault="0051769F" w:rsidP="00D668F3">
      <w:pPr>
        <w:rPr>
          <w:rFonts w:hint="eastAsia"/>
        </w:rPr>
      </w:pPr>
    </w:p>
    <w:p w:rsidR="000F729C" w:rsidRDefault="000F729C" w:rsidP="00D668F3">
      <w:pPr>
        <w:rPr>
          <w:rFonts w:hint="eastAsia"/>
        </w:rPr>
      </w:pPr>
    </w:p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>
      <w:pPr>
        <w:rPr>
          <w:rFonts w:hint="eastAsia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2" w:name="#68c23650"/>
            <w:bookmarkEnd w:id="2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8B3D86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6284D" w:rsidP="00D03F52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020-04-1</w:t>
            </w:r>
            <w:r w:rsidR="0079592D">
              <w:rPr>
                <w:kern w:val="0"/>
              </w:rPr>
              <w:t>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6284D" w:rsidP="00D668F3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v1.0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6284D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CA2324" w:rsidP="008B3D86">
            <w:pPr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이세연,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이창훈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03F52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pPr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0F729C" w:rsidP="008B3D86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03F52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03F52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03F52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03F52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03F52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8B3D86">
            <w:pPr>
              <w:jc w:val="center"/>
            </w:pPr>
          </w:p>
        </w:tc>
      </w:tr>
    </w:tbl>
    <w:p w:rsidR="00D668F3" w:rsidRDefault="000F729C" w:rsidP="00D668F3">
      <w:pPr>
        <w:rPr>
          <w:rFonts w:hint="eastAsia"/>
        </w:rPr>
      </w:pPr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Pr="00B84A30">
          <w:rPr>
            <w:rStyle w:val="af2"/>
            <w:noProof/>
          </w:rPr>
          <w:t>2.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사용자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Pr="00B84A30">
          <w:rPr>
            <w:rStyle w:val="af2"/>
            <w:noProof/>
          </w:rPr>
          <w:t>2.1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액터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Pr="00B84A30">
          <w:rPr>
            <w:rStyle w:val="af2"/>
            <w:noProof/>
          </w:rPr>
          <w:t>2.2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액터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다</w:t>
        </w:r>
        <w:r w:rsidRPr="00B84A30">
          <w:rPr>
            <w:rStyle w:val="af2"/>
            <w:noProof/>
          </w:rPr>
          <w:t>이어</w:t>
        </w:r>
        <w:r w:rsidRPr="00B84A30">
          <w:rPr>
            <w:rStyle w:val="af2"/>
            <w:noProof/>
          </w:rPr>
          <w:t>그</w:t>
        </w:r>
        <w:r w:rsidRPr="00B84A30">
          <w:rPr>
            <w:rStyle w:val="af2"/>
            <w:noProof/>
          </w:rPr>
          <w:t>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Pr="00B84A30">
          <w:rPr>
            <w:rStyle w:val="af2"/>
            <w:noProof/>
          </w:rPr>
          <w:t>3.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요구사항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Pr="00B84A30">
          <w:rPr>
            <w:rStyle w:val="af2"/>
            <w:noProof/>
          </w:rPr>
          <w:t>3.1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고객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기능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Pr="00B84A30">
          <w:rPr>
            <w:rStyle w:val="af2"/>
            <w:noProof/>
          </w:rPr>
          <w:t>3.2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Pr="00B84A30">
          <w:rPr>
            <w:rStyle w:val="af2"/>
            <w:noProof/>
          </w:rPr>
          <w:t>3.2.1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Pr="00B84A30">
          <w:rPr>
            <w:rStyle w:val="af2"/>
            <w:noProof/>
          </w:rPr>
          <w:t>3.2.2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Pr="00B84A30">
          <w:rPr>
            <w:rStyle w:val="af2"/>
            <w:noProof/>
          </w:rPr>
          <w:t>3.3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사용자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인터페이스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Pr="00B84A30">
          <w:rPr>
            <w:rStyle w:val="af2"/>
            <w:noProof/>
          </w:rPr>
          <w:t>3.3.1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화면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Pr="00B84A30">
          <w:rPr>
            <w:rStyle w:val="af2"/>
            <w:noProof/>
          </w:rPr>
          <w:t>3.3.2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화면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0C2157" w:rsidRPr="005019A4" w:rsidRDefault="000C2157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Pr="00B84A30">
          <w:rPr>
            <w:rStyle w:val="af2"/>
            <w:noProof/>
          </w:rPr>
          <w:t>4.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비기능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4221DF" w:rsidRDefault="004221DF" w:rsidP="004221DF">
      <w:pPr>
        <w:rPr>
          <w:rFonts w:hint="eastAsia"/>
        </w:rPr>
      </w:pPr>
      <w:r>
        <w:rPr>
          <w:rFonts w:ascii="Times New Roman"/>
          <w:b/>
          <w:bCs/>
          <w:caps/>
          <w:szCs w:val="20"/>
        </w:rPr>
        <w:fldChar w:fldCharType="end"/>
      </w:r>
      <w:r w:rsidR="00F62672">
        <w:rPr>
          <w:rFonts w:ascii="Times New Roman"/>
          <w:b/>
          <w:bCs/>
          <w:caps/>
          <w:szCs w:val="20"/>
        </w:rPr>
        <w:tab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1313E1" w:rsidRPr="001313E1" w:rsidRDefault="0079592D" w:rsidP="001313E1">
      <w:pPr>
        <w:ind w:firstLineChars="100" w:firstLine="200"/>
        <w:rPr>
          <w:rStyle w:val="ae"/>
          <w:color w:val="auto"/>
        </w:rPr>
      </w:pPr>
      <w:r w:rsidRPr="001313E1">
        <w:rPr>
          <w:rStyle w:val="ae"/>
          <w:rFonts w:hint="eastAsia"/>
          <w:color w:val="auto"/>
        </w:rPr>
        <w:t>독서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모임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관리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프로그램은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그룹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가입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그룹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장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선출</w:t>
      </w:r>
      <w:r w:rsidR="001313E1" w:rsidRPr="001313E1">
        <w:rPr>
          <w:rStyle w:val="ae"/>
          <w:rFonts w:hint="eastAsia"/>
          <w:color w:val="auto"/>
        </w:rPr>
        <w:t>,</w:t>
      </w:r>
      <w:r w:rsidR="001313E1"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책의</w:t>
      </w:r>
      <w:r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추천과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선택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및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대상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도서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선정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="001C75F6">
        <w:rPr>
          <w:rStyle w:val="ae"/>
          <w:rFonts w:hint="eastAsia"/>
          <w:color w:val="auto"/>
        </w:rPr>
        <w:t>스크랩</w:t>
      </w:r>
      <w:r w:rsidR="001C75F6">
        <w:rPr>
          <w:rStyle w:val="ae"/>
          <w:rFonts w:hint="eastAsia"/>
          <w:color w:val="auto"/>
        </w:rPr>
        <w:t>,</w:t>
      </w:r>
      <w:r w:rsidR="001C75F6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발제자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선정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발제문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제시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일정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및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장소예약의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기능을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제공하며</w:t>
      </w:r>
      <w:r w:rsidRPr="001313E1">
        <w:rPr>
          <w:rStyle w:val="ae"/>
          <w:rFonts w:hint="eastAsia"/>
          <w:color w:val="auto"/>
        </w:rPr>
        <w:t>,</w:t>
      </w:r>
      <w:r w:rsidRPr="001313E1">
        <w:rPr>
          <w:rStyle w:val="ae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네트워크를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이용하여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텍스트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기반</w:t>
      </w:r>
      <w:r w:rsidR="001313E1" w:rsidRPr="001313E1">
        <w:rPr>
          <w:rStyle w:val="ae"/>
          <w:rFonts w:hint="eastAsia"/>
          <w:color w:val="auto"/>
        </w:rPr>
        <w:t>,</w:t>
      </w:r>
      <w:r w:rsidR="001313E1" w:rsidRPr="001313E1">
        <w:rPr>
          <w:rStyle w:val="ae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앱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기반</w:t>
      </w:r>
      <w:r w:rsidR="001313E1" w:rsidRPr="001313E1">
        <w:rPr>
          <w:rStyle w:val="ae"/>
          <w:color w:val="auto"/>
        </w:rPr>
        <w:t xml:space="preserve">, </w:t>
      </w:r>
      <w:r w:rsidR="001313E1" w:rsidRPr="001313E1">
        <w:rPr>
          <w:rStyle w:val="ae"/>
          <w:rFonts w:hint="eastAsia"/>
          <w:color w:val="auto"/>
        </w:rPr>
        <w:t>웹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기반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모두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이용</w:t>
      </w:r>
      <w:r w:rsidR="001313E1" w:rsidRPr="001313E1">
        <w:rPr>
          <w:rStyle w:val="ae"/>
          <w:rFonts w:hint="eastAsia"/>
          <w:color w:val="auto"/>
        </w:rPr>
        <w:t xml:space="preserve"> </w:t>
      </w:r>
      <w:r w:rsidR="001313E1" w:rsidRPr="001313E1">
        <w:rPr>
          <w:rStyle w:val="ae"/>
          <w:rFonts w:hint="eastAsia"/>
          <w:color w:val="auto"/>
        </w:rPr>
        <w:t>가능합니다</w:t>
      </w:r>
      <w:r w:rsidR="001313E1" w:rsidRPr="001313E1">
        <w:rPr>
          <w:rStyle w:val="ae"/>
          <w:rFonts w:hint="eastAsia"/>
          <w:color w:val="auto"/>
        </w:rPr>
        <w:t>.</w:t>
      </w:r>
    </w:p>
    <w:p w:rsidR="00FF46A0" w:rsidRPr="00A56AC6" w:rsidRDefault="001313E1" w:rsidP="00A56AC6">
      <w:pPr>
        <w:ind w:leftChars="100" w:left="200"/>
        <w:rPr>
          <w:rFonts w:hint="eastAsia"/>
          <w:color w:val="C00000"/>
        </w:rPr>
      </w:pPr>
      <w:r w:rsidRPr="001313E1">
        <w:rPr>
          <w:rStyle w:val="ae"/>
          <w:rFonts w:hint="eastAsia"/>
          <w:color w:val="auto"/>
        </w:rPr>
        <w:t>사용자들은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독서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모임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관리</w:t>
      </w:r>
      <w:r w:rsidRPr="001313E1">
        <w:rPr>
          <w:rStyle w:val="ae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프로그램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만들어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짐에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따라</w:t>
      </w:r>
      <w:r w:rsidRPr="001313E1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기존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전용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플랫폼의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부재로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인한불편을</w:t>
      </w:r>
      <w:r w:rsidR="00A56AC6">
        <w:rPr>
          <w:rStyle w:val="ae"/>
          <w:rFonts w:hint="eastAsia"/>
          <w:color w:val="auto"/>
        </w:rPr>
        <w:t xml:space="preserve"> </w:t>
      </w:r>
      <w:r w:rsidR="00A56AC6">
        <w:rPr>
          <w:rStyle w:val="ae"/>
          <w:rFonts w:hint="eastAsia"/>
          <w:color w:val="auto"/>
        </w:rPr>
        <w:t>벗어나고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위의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기능들을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제공하여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더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생산적인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모임을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만들어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갈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수</w:t>
      </w:r>
      <w:r w:rsidRPr="001313E1">
        <w:rPr>
          <w:rStyle w:val="ae"/>
          <w:rFonts w:hint="eastAsia"/>
          <w:color w:val="auto"/>
        </w:rPr>
        <w:t xml:space="preserve"> </w:t>
      </w:r>
      <w:r w:rsidRPr="001313E1">
        <w:rPr>
          <w:rStyle w:val="ae"/>
          <w:rFonts w:hint="eastAsia"/>
          <w:color w:val="auto"/>
        </w:rPr>
        <w:t>있습니다</w:t>
      </w:r>
      <w:r>
        <w:rPr>
          <w:rStyle w:val="ae"/>
          <w:rFonts w:hint="eastAsia"/>
        </w:rPr>
        <w:t>.</w:t>
      </w:r>
    </w:p>
    <w:p w:rsidR="00AC6F6C" w:rsidRDefault="00AC6F6C" w:rsidP="004221DF">
      <w:pPr>
        <w:rPr>
          <w:rFonts w:hint="eastAsia"/>
        </w:rPr>
      </w:pPr>
      <w:bookmarkStart w:id="6" w:name="_Toc287096150"/>
      <w:r>
        <w:br w:type="page"/>
      </w:r>
    </w:p>
    <w:p w:rsidR="001630AB" w:rsidRDefault="00AC6F6C" w:rsidP="004221DF">
      <w:pPr>
        <w:pStyle w:val="1"/>
        <w:rPr>
          <w:rFonts w:hint="eastAsia"/>
        </w:rPr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 w:rsidR="0017696D" w:rsidRPr="0017696D" w:rsidRDefault="0017696D" w:rsidP="0017696D">
      <w:pPr>
        <w:pStyle w:val="2"/>
        <w:rPr>
          <w:rFonts w:hint="eastAsia"/>
        </w:rPr>
      </w:pPr>
      <w:bookmarkStart w:id="8" w:name="_Toc447209004"/>
      <w:r>
        <w:rPr>
          <w:rFonts w:hint="eastAsia"/>
        </w:rPr>
        <w:t>액터 정의</w:t>
      </w:r>
      <w:bookmarkEnd w:id="8"/>
    </w:p>
    <w:p w:rsidR="005127C2" w:rsidRPr="005127C2" w:rsidRDefault="005127C2" w:rsidP="005127C2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r w:rsidR="005A4497" w:rsidRPr="00BA2195">
              <w:rPr>
                <w:rStyle w:val="ae"/>
                <w:rFonts w:hint="eastAsia"/>
              </w:rPr>
              <w:t>액터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5889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  <w:rPr>
                <w:rFonts w:hint="eastAsia"/>
              </w:rPr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  <w:rPr>
                <w:rFonts w:hint="eastAsia"/>
              </w:rPr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FF46A0" w:rsidP="00EF53C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AE0979" w:rsidRDefault="003A5837" w:rsidP="00C22C37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독서모임 관리</w:t>
            </w:r>
            <w:r w:rsidR="00FF46A0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 프로그램을 사용하는 최상위 사용자.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0E0891" w:rsidP="00EF53C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책D</w:t>
            </w:r>
            <w:r w:rsidRPr="00AE0979">
              <w:rPr>
                <w:rFonts w:ascii="맑은 고딕" w:hAnsi="맑은 고딕"/>
              </w:rPr>
              <w:t>B</w:t>
            </w:r>
          </w:p>
        </w:tc>
        <w:tc>
          <w:tcPr>
            <w:tcW w:w="6042" w:type="dxa"/>
          </w:tcPr>
          <w:p w:rsidR="00EF53CF" w:rsidRPr="00AE0979" w:rsidRDefault="000E0891" w:rsidP="0052318A">
            <w:pPr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책의 목록과 이미지 제공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EF53CF" w:rsidP="00EF53CF">
            <w:pPr>
              <w:jc w:val="center"/>
              <w:rPr>
                <w:rFonts w:ascii="맑은 고딕" w:hAnsi="맑은 고딕" w:hint="eastAsia"/>
              </w:rPr>
            </w:pPr>
          </w:p>
        </w:tc>
        <w:tc>
          <w:tcPr>
            <w:tcW w:w="6042" w:type="dxa"/>
          </w:tcPr>
          <w:p w:rsidR="00EF53CF" w:rsidRPr="00AE0979" w:rsidRDefault="00EF53CF" w:rsidP="0052318A">
            <w:pPr>
              <w:rPr>
                <w:rFonts w:ascii="맑은 고딕" w:hAnsi="맑은 고딕" w:hint="eastAsia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AE0979" w:rsidRDefault="00EF53CF" w:rsidP="00EF53CF">
            <w:pPr>
              <w:jc w:val="center"/>
              <w:rPr>
                <w:rFonts w:ascii="맑은 고딕" w:hAnsi="맑은 고딕" w:hint="eastAsia"/>
              </w:rPr>
            </w:pPr>
          </w:p>
        </w:tc>
        <w:tc>
          <w:tcPr>
            <w:tcW w:w="6042" w:type="dxa"/>
          </w:tcPr>
          <w:p w:rsidR="00EF53CF" w:rsidRPr="00AE0979" w:rsidRDefault="00EF53CF" w:rsidP="0052318A">
            <w:pPr>
              <w:rPr>
                <w:rFonts w:ascii="맑은 고딕" w:hAnsi="맑은 고딕" w:hint="eastAsia"/>
              </w:rPr>
            </w:pPr>
          </w:p>
        </w:tc>
      </w:tr>
    </w:tbl>
    <w:p w:rsidR="00EF53CF" w:rsidRDefault="00EF53CF" w:rsidP="00EF53CF"/>
    <w:p w:rsidR="00E32D24" w:rsidRDefault="00E32D24" w:rsidP="00EF53CF"/>
    <w:p w:rsidR="00E32D24" w:rsidRDefault="00E32D24" w:rsidP="00EF53CF"/>
    <w:p w:rsidR="00E32D24" w:rsidRDefault="00E32D24" w:rsidP="00EF53CF">
      <w:pPr>
        <w:rPr>
          <w:rFonts w:hint="eastAsia"/>
        </w:rPr>
      </w:pPr>
    </w:p>
    <w:p w:rsidR="0052318A" w:rsidRDefault="00E917F3" w:rsidP="0017696D">
      <w:pPr>
        <w:pStyle w:val="2"/>
        <w:rPr>
          <w:rFonts w:hint="eastAsia"/>
        </w:rPr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 w:rsidR="005127C2" w:rsidRDefault="005127C2" w:rsidP="005127C2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</w:t>
            </w:r>
            <w:r w:rsidR="00921B23">
              <w:rPr>
                <w:rStyle w:val="ae"/>
                <w:rFonts w:hint="eastAsia"/>
              </w:rPr>
              <w:t>램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5127C2">
      <w:pPr>
        <w:rPr>
          <w:rStyle w:val="ae"/>
          <w:rFonts w:hint="eastAsia"/>
        </w:rPr>
      </w:pPr>
    </w:p>
    <w:p w:rsidR="00FF46A0" w:rsidRDefault="00D64540" w:rsidP="00FF46A0">
      <w:pPr>
        <w:jc w:val="center"/>
        <w:rPr>
          <w:rFonts w:hint="eastAsia"/>
        </w:rPr>
      </w:pPr>
      <w:r w:rsidRPr="002027F6">
        <w:rPr>
          <w:noProof/>
        </w:rPr>
        <w:drawing>
          <wp:inline distT="0" distB="0" distL="0" distR="0">
            <wp:extent cx="3009900" cy="2362200"/>
            <wp:effectExtent l="0" t="0" r="0" b="0"/>
            <wp:docPr id="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DF" w:rsidRDefault="004221DF" w:rsidP="004221DF">
      <w:pPr>
        <w:rPr>
          <w:rFonts w:hint="eastAsia"/>
        </w:rPr>
      </w:pPr>
    </w:p>
    <w:p w:rsidR="00BE571A" w:rsidRDefault="00416A4D" w:rsidP="004221DF">
      <w:pPr>
        <w:pStyle w:val="1"/>
        <w:rPr>
          <w:rFonts w:hint="eastAsia"/>
        </w:rPr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Pr="00A1078E" w:rsidRDefault="000C2157" w:rsidP="005A219F">
      <w:pPr>
        <w:pStyle w:val="2"/>
        <w:rPr>
          <w:rFonts w:hint="eastAsia"/>
        </w:rPr>
      </w:pPr>
      <w:bookmarkStart w:id="12" w:name="_Toc287096155"/>
      <w:bookmarkStart w:id="13" w:name="_Toc447209007"/>
      <w:r>
        <w:rPr>
          <w:rFonts w:hint="eastAsia"/>
        </w:rPr>
        <w:t>고객 기</w:t>
      </w:r>
      <w:r w:rsidR="004D1F2F">
        <w:rPr>
          <w:rFonts w:hint="eastAsia"/>
        </w:rPr>
        <w:t>능</w:t>
      </w:r>
      <w:r>
        <w:rPr>
          <w:rFonts w:hint="eastAsia"/>
        </w:rPr>
        <w:t xml:space="preserve"> 요구사항</w:t>
      </w:r>
      <w:bookmarkEnd w:id="1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rFonts w:hint="eastAsia"/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DD1D60" w:rsidRDefault="000C2157" w:rsidP="00440DE6">
      <w:pPr>
        <w:rPr>
          <w:rFonts w:hint="eastAsia"/>
          <w:sz w:val="16"/>
          <w:szCs w:val="16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8F0EDA" w:rsidRPr="008F0EDA" w:rsidTr="0003407A">
        <w:trPr>
          <w:trHeight w:val="338"/>
        </w:trPr>
        <w:tc>
          <w:tcPr>
            <w:tcW w:w="1490" w:type="dxa"/>
          </w:tcPr>
          <w:p w:rsidR="008F0EDA" w:rsidRPr="00AE0979" w:rsidRDefault="008F0EDA" w:rsidP="00F56F5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회원가입</w:t>
            </w:r>
          </w:p>
        </w:tc>
        <w:tc>
          <w:tcPr>
            <w:tcW w:w="6095" w:type="dxa"/>
          </w:tcPr>
          <w:p w:rsidR="008F0EDA" w:rsidRPr="00AE0979" w:rsidRDefault="008F0EDA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1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이메일 아이디를 이용해 회원 가입한다.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시스템은 이메일 사용가능 여부를 확인한다.</w:t>
            </w:r>
          </w:p>
          <w:p w:rsidR="008F0EDA" w:rsidRPr="00AE0979" w:rsidRDefault="008F0EDA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2.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6-12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자의 비밀번호를 입력하고,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비밀번호 확인란을 통해 한번 더 입력하도록 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8F0EDA" w:rsidRPr="00AE0979" w:rsidRDefault="008F0EDA" w:rsidP="0003407A">
            <w:pPr>
              <w:rPr>
                <w:rStyle w:val="ae"/>
                <w:rFonts w:ascii="맑은 고딕" w:hAnsi="맑은 고딕" w:hint="eastAsia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3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닉네임을 설정하고,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시스템은 닉네임 사용가능 여부를 확인한다.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DD1D60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가능 시 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>‘</w:t>
            </w:r>
            <w:r w:rsidR="00DD1D60" w:rsidRPr="00AE0979">
              <w:rPr>
                <w:rStyle w:val="ae"/>
                <w:rFonts w:ascii="맑은 고딕" w:hAnsi="맑은 고딕" w:hint="eastAsia"/>
                <w:color w:val="auto"/>
              </w:rPr>
              <w:t>사용할 수 있는 닉네임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>입니다’라는</w:t>
            </w:r>
            <w:r w:rsidR="00DD1D60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 메시지를 출력한다.</w:t>
            </w:r>
            <w:r w:rsidR="00DD1D60"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  <w:tc>
          <w:tcPr>
            <w:tcW w:w="898" w:type="dxa"/>
          </w:tcPr>
          <w:p w:rsidR="008F0EDA" w:rsidRPr="00D54A11" w:rsidRDefault="008F0EDA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F56F58" w:rsidP="00F56F5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  <w:tc>
          <w:tcPr>
            <w:tcW w:w="6095" w:type="dxa"/>
          </w:tcPr>
          <w:p w:rsidR="000C2157" w:rsidRPr="00AE0979" w:rsidRDefault="00F56F58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1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아이디와 비밀번호를 입력하고 엔터나 로그인 버튼을 클릭하면 로그인이 진행된다.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F56F58" w:rsidRPr="00AE0979" w:rsidRDefault="00F56F58" w:rsidP="000340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2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사용자가 잘못된 아이디나 비밀번호를 입력하였을 경우,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경고 메시지를 출력하고 재입력 받는다.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EF0600" w:rsidRPr="00D54A11" w:rsidTr="0003407A">
        <w:trPr>
          <w:trHeight w:val="338"/>
        </w:trPr>
        <w:tc>
          <w:tcPr>
            <w:tcW w:w="1490" w:type="dxa"/>
          </w:tcPr>
          <w:p w:rsidR="00EF0600" w:rsidRPr="00AE0979" w:rsidRDefault="00EF0600" w:rsidP="00F56F5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설정</w:t>
            </w:r>
          </w:p>
        </w:tc>
        <w:tc>
          <w:tcPr>
            <w:tcW w:w="6095" w:type="dxa"/>
          </w:tcPr>
          <w:p w:rsidR="00EF0600" w:rsidRPr="00AE0979" w:rsidRDefault="00EF0600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1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계정 관리: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프로필 변경 및 비밀번호 변경이 가능하다.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프로필은 프로필 사진,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닉네임,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이메일,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이름,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휴대폰번호,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성별,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생년,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직업 등을 입력할 수 있다.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EF0600" w:rsidRDefault="00EF0600" w:rsidP="000340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2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알림 설정: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32507C"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모임 전 알림 </w:t>
            </w:r>
            <w:r w:rsidR="0032507C" w:rsidRPr="00AE0979">
              <w:rPr>
                <w:rStyle w:val="ae"/>
                <w:rFonts w:ascii="맑은 고딕" w:hAnsi="맑은 고딕"/>
                <w:color w:val="auto"/>
              </w:rPr>
              <w:t xml:space="preserve">/ </w:t>
            </w:r>
            <w:r w:rsidR="0032507C" w:rsidRPr="00AE0979">
              <w:rPr>
                <w:rStyle w:val="ae"/>
                <w:rFonts w:ascii="맑은 고딕" w:hAnsi="맑은 고딕" w:hint="eastAsia"/>
                <w:color w:val="auto"/>
              </w:rPr>
              <w:t>댓글 알림 등을 설정할 수 있다.</w:t>
            </w:r>
            <w:r w:rsidR="0032507C"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  <w:p w:rsidR="00404651" w:rsidRPr="00AE0979" w:rsidRDefault="00404651" w:rsidP="0003407A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3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로그아웃: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="001E40BF">
              <w:rPr>
                <w:rStyle w:val="ae"/>
                <w:rFonts w:ascii="맑은 고딕" w:hAnsi="맑은 고딕" w:hint="eastAsia"/>
                <w:color w:val="auto"/>
              </w:rPr>
              <w:t>로그아웃 한다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.</w:t>
            </w:r>
          </w:p>
          <w:p w:rsidR="0032507C" w:rsidRPr="00AE0979" w:rsidRDefault="0032507C" w:rsidP="000340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3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.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계정을 삭제할 수 있다.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  <w:tc>
          <w:tcPr>
            <w:tcW w:w="898" w:type="dxa"/>
          </w:tcPr>
          <w:p w:rsidR="00EF0600" w:rsidRPr="00D54A11" w:rsidRDefault="00EF0600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그룹 가입</w:t>
            </w:r>
          </w:p>
        </w:tc>
        <w:tc>
          <w:tcPr>
            <w:tcW w:w="6095" w:type="dxa"/>
          </w:tcPr>
          <w:p w:rsidR="000C2157" w:rsidRPr="00AE0979" w:rsidRDefault="00B3500A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1</w:t>
            </w:r>
            <w:r w:rsidRPr="00AE0979">
              <w:rPr>
                <w:rFonts w:ascii="맑은 고딕" w:hAnsi="맑은 고딕"/>
              </w:rPr>
              <w:t xml:space="preserve">. </w:t>
            </w:r>
            <w:r w:rsidR="008F0EDA" w:rsidRPr="00AE0979">
              <w:rPr>
                <w:rFonts w:ascii="맑은 고딕" w:hAnsi="맑은 고딕" w:hint="eastAsia"/>
              </w:rPr>
              <w:t xml:space="preserve">사용자는 그룹 </w:t>
            </w:r>
            <w:r w:rsidR="00EF0600" w:rsidRPr="00AE0979">
              <w:rPr>
                <w:rFonts w:ascii="맑은 고딕" w:hAnsi="맑은 고딕" w:hint="eastAsia"/>
              </w:rPr>
              <w:t xml:space="preserve">이름 및 아이디 </w:t>
            </w:r>
            <w:r w:rsidR="008F0EDA" w:rsidRPr="00AE0979">
              <w:rPr>
                <w:rFonts w:ascii="맑은 고딕" w:hAnsi="맑은 고딕" w:hint="eastAsia"/>
              </w:rPr>
              <w:t xml:space="preserve">검색을 통해 </w:t>
            </w:r>
            <w:r w:rsidR="008B3D86" w:rsidRPr="00AE0979">
              <w:rPr>
                <w:rFonts w:ascii="맑은 고딕" w:hAnsi="맑은 고딕" w:hint="eastAsia"/>
              </w:rPr>
              <w:t>그룹에 가입</w:t>
            </w:r>
            <w:r w:rsidR="008F0EDA" w:rsidRPr="00AE0979">
              <w:rPr>
                <w:rFonts w:ascii="맑은 고딕" w:hAnsi="맑은 고딕" w:hint="eastAsia"/>
              </w:rPr>
              <w:t>한다.</w:t>
            </w:r>
            <w:r w:rsidR="008F0EDA" w:rsidRPr="00AE0979">
              <w:rPr>
                <w:rFonts w:ascii="맑은 고딕" w:hAnsi="맑은 고딕"/>
              </w:rPr>
              <w:t xml:space="preserve"> </w:t>
            </w:r>
          </w:p>
          <w:p w:rsidR="00B3500A" w:rsidRPr="00AE0979" w:rsidRDefault="00B3500A" w:rsidP="008F0EDA">
            <w:pPr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2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사용자가 그룹을 만든다.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8F0EDA" w:rsidRPr="00D54A11" w:rsidTr="0003407A">
        <w:trPr>
          <w:trHeight w:val="338"/>
        </w:trPr>
        <w:tc>
          <w:tcPr>
            <w:tcW w:w="1490" w:type="dxa"/>
          </w:tcPr>
          <w:p w:rsidR="008F0EDA" w:rsidRPr="00AE0979" w:rsidRDefault="008F0EDA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그룹 관리</w:t>
            </w:r>
          </w:p>
        </w:tc>
        <w:tc>
          <w:tcPr>
            <w:tcW w:w="6095" w:type="dxa"/>
          </w:tcPr>
          <w:p w:rsidR="008F0EDA" w:rsidRDefault="00B3500A" w:rsidP="008F0ED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 xml:space="preserve">. </w:t>
            </w:r>
            <w:r w:rsidR="008F0EDA" w:rsidRPr="008F0EDA">
              <w:rPr>
                <w:rFonts w:ascii="맑은 고딕" w:hAnsi="맑은 고딕" w:hint="eastAsia"/>
              </w:rPr>
              <w:t xml:space="preserve">그룹장을 선출하는 </w:t>
            </w:r>
            <w:r w:rsidR="00EF0600">
              <w:rPr>
                <w:rFonts w:ascii="맑은 고딕" w:hAnsi="맑은 고딕" w:hint="eastAsia"/>
              </w:rPr>
              <w:t xml:space="preserve">투표 </w:t>
            </w:r>
            <w:r w:rsidR="008F0EDA" w:rsidRPr="008F0EDA">
              <w:rPr>
                <w:rFonts w:ascii="맑은 고딕" w:hAnsi="맑은 고딕" w:hint="eastAsia"/>
              </w:rPr>
              <w:t>기능을 넣는다.</w:t>
            </w:r>
          </w:p>
          <w:p w:rsidR="00B3500A" w:rsidRPr="00B3500A" w:rsidRDefault="00B3500A" w:rsidP="008F0EDA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 xml:space="preserve">. </w:t>
            </w:r>
            <w:r>
              <w:rPr>
                <w:rFonts w:ascii="맑은 고딕" w:hAnsi="맑은 고딕" w:hint="eastAsia"/>
              </w:rPr>
              <w:t>그룹의 멤버들은 사용자를 초대할 수 있다.</w:t>
            </w:r>
            <w:r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8F0EDA" w:rsidRPr="00D54A11" w:rsidRDefault="008F0EDA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책의 선택</w:t>
            </w:r>
          </w:p>
        </w:tc>
        <w:tc>
          <w:tcPr>
            <w:tcW w:w="6095" w:type="dxa"/>
          </w:tcPr>
          <w:p w:rsidR="000C2157" w:rsidRPr="00AE0979" w:rsidRDefault="00EF0600" w:rsidP="008F0EDA">
            <w:pPr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사용자는 그룹멤버들의 후보도서 및 대상도서 중 한 권을 선택한다.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발제자 선정</w:t>
            </w:r>
          </w:p>
        </w:tc>
        <w:tc>
          <w:tcPr>
            <w:tcW w:w="6095" w:type="dxa"/>
          </w:tcPr>
          <w:p w:rsidR="000C2157" w:rsidRPr="00AE0979" w:rsidRDefault="00B15096" w:rsidP="008F0EDA">
            <w:pPr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발제자는 기본 설정으로 책을 추천한 사람으로 하며,</w:t>
            </w:r>
            <w:r w:rsidRPr="00AE0979">
              <w:rPr>
                <w:rFonts w:ascii="맑은 고딕" w:hAnsi="맑은 고딕"/>
              </w:rPr>
              <w:t xml:space="preserve"> </w:t>
            </w:r>
            <w:r w:rsidRPr="00AE0979">
              <w:rPr>
                <w:rFonts w:ascii="맑은 고딕" w:hAnsi="맑은 고딕" w:hint="eastAsia"/>
              </w:rPr>
              <w:t>다른 멤버로 대체 가능하다.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 xml:space="preserve">발제문 </w:t>
            </w:r>
            <w:r w:rsidR="0032507C" w:rsidRPr="00AE0979">
              <w:rPr>
                <w:rFonts w:ascii="맑은 고딕" w:hAnsi="맑은 고딕" w:hint="eastAsia"/>
              </w:rPr>
              <w:t>제</w:t>
            </w:r>
            <w:r w:rsidRPr="00AE0979">
              <w:rPr>
                <w:rFonts w:ascii="맑은 고딕" w:hAnsi="맑은 고딕" w:hint="eastAsia"/>
              </w:rPr>
              <w:t>시</w:t>
            </w:r>
          </w:p>
        </w:tc>
        <w:tc>
          <w:tcPr>
            <w:tcW w:w="6095" w:type="dxa"/>
          </w:tcPr>
          <w:p w:rsidR="00857FFB" w:rsidRPr="00AE0979" w:rsidRDefault="00B25728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1</w:t>
            </w:r>
            <w:r w:rsidRPr="00AE0979">
              <w:rPr>
                <w:rFonts w:ascii="맑은 고딕" w:hAnsi="맑은 고딕"/>
              </w:rPr>
              <w:t>.</w:t>
            </w:r>
            <w:r w:rsidRPr="00AE0979">
              <w:rPr>
                <w:rFonts w:ascii="맑은 고딕" w:hAnsi="맑은 고딕" w:hint="eastAsia"/>
              </w:rPr>
              <w:t xml:space="preserve"> 발제자는 책의 발제문을 제시한다.</w:t>
            </w:r>
          </w:p>
          <w:p w:rsidR="00B25728" w:rsidRPr="00AE0979" w:rsidRDefault="00B25728" w:rsidP="008F0EDA">
            <w:pPr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2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시스템은 현재 진행 중인 책의 발제문을 모임 화면 상단에 출력한다.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B15096" w:rsidRPr="00D54A11" w:rsidTr="0003407A">
        <w:trPr>
          <w:trHeight w:val="338"/>
        </w:trPr>
        <w:tc>
          <w:tcPr>
            <w:tcW w:w="1490" w:type="dxa"/>
          </w:tcPr>
          <w:p w:rsidR="00B15096" w:rsidRPr="00AE0979" w:rsidRDefault="00B15096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lastRenderedPageBreak/>
              <w:t>스크랩</w:t>
            </w:r>
          </w:p>
        </w:tc>
        <w:tc>
          <w:tcPr>
            <w:tcW w:w="6095" w:type="dxa"/>
          </w:tcPr>
          <w:p w:rsidR="00B15096" w:rsidRPr="00B15096" w:rsidRDefault="00B15096" w:rsidP="00B15096">
            <w:pPr>
              <w:rPr>
                <w:rFonts w:ascii="맑은 고딕" w:hAnsi="맑은 고딕"/>
              </w:rPr>
            </w:pPr>
            <w:r w:rsidRPr="00B15096">
              <w:rPr>
                <w:rFonts w:ascii="맑은 고딕" w:hAnsi="맑은 고딕" w:hint="eastAsia"/>
              </w:rPr>
              <w:t>1</w:t>
            </w:r>
            <w:r w:rsidRPr="00B15096">
              <w:rPr>
                <w:rFonts w:ascii="맑은 고딕" w:hAnsi="맑은 고딕"/>
              </w:rPr>
              <w:t xml:space="preserve">. </w:t>
            </w:r>
            <w:r w:rsidRPr="00B15096">
              <w:rPr>
                <w:rFonts w:ascii="맑은 고딕" w:hAnsi="맑은 고딕" w:hint="eastAsia"/>
              </w:rPr>
              <w:t>사용자는 카메라 또는 라이브러리를 통해 책의 구문을 찍어,</w:t>
            </w:r>
            <w:r w:rsidRPr="00B15096">
              <w:rPr>
                <w:rFonts w:ascii="맑은 고딕" w:hAnsi="맑은 고딕"/>
              </w:rPr>
              <w:t xml:space="preserve"> </w:t>
            </w:r>
            <w:r w:rsidRPr="00B15096">
              <w:rPr>
                <w:rFonts w:ascii="맑은 고딕" w:hAnsi="맑은 고딕" w:hint="eastAsia"/>
              </w:rPr>
              <w:t>형광펜 기능을 이용해 특정 구문에 밑줄을 긋는다.</w:t>
            </w:r>
            <w:r w:rsidRPr="00B15096">
              <w:rPr>
                <w:rFonts w:ascii="맑은 고딕" w:hAnsi="맑은 고딕"/>
              </w:rPr>
              <w:t xml:space="preserve"> </w:t>
            </w:r>
            <w:r w:rsidRPr="00B15096">
              <w:rPr>
                <w:rFonts w:ascii="맑은 고딕" w:hAnsi="맑은 고딕" w:hint="eastAsia"/>
              </w:rPr>
              <w:t xml:space="preserve">위 </w:t>
            </w:r>
            <w:r w:rsidRPr="00B15096">
              <w:rPr>
                <w:rFonts w:ascii="맑은 고딕" w:hAnsi="맑은 고딕"/>
              </w:rPr>
              <w:t>2</w:t>
            </w:r>
            <w:r w:rsidRPr="00B15096">
              <w:rPr>
                <w:rFonts w:ascii="맑은 고딕" w:hAnsi="맑은 고딕" w:hint="eastAsia"/>
              </w:rPr>
              <w:t>가지의 기능은 생략 가능하다(</w:t>
            </w:r>
            <w:r w:rsidRPr="00B15096">
              <w:rPr>
                <w:rFonts w:ascii="맑은 고딕" w:hAnsi="맑은 고딕"/>
              </w:rPr>
              <w:t>‘</w:t>
            </w:r>
            <w:r w:rsidRPr="00B15096">
              <w:rPr>
                <w:rFonts w:ascii="맑은 고딕" w:hAnsi="맑은 고딕" w:hint="eastAsia"/>
              </w:rPr>
              <w:t>사진 없이 기록하기</w:t>
            </w:r>
            <w:r w:rsidRPr="00B15096">
              <w:rPr>
                <w:rFonts w:ascii="맑은 고딕" w:hAnsi="맑은 고딕"/>
              </w:rPr>
              <w:t xml:space="preserve">’ </w:t>
            </w:r>
            <w:r w:rsidRPr="00B15096">
              <w:rPr>
                <w:rFonts w:ascii="맑은 고딕" w:hAnsi="맑은 고딕" w:hint="eastAsia"/>
              </w:rPr>
              <w:t>버튼을 출력).</w:t>
            </w:r>
          </w:p>
          <w:p w:rsidR="00B15096" w:rsidRDefault="00B15096" w:rsidP="00B15096">
            <w:pPr>
              <w:rPr>
                <w:rFonts w:ascii="맑은 고딕" w:hAnsi="맑은 고딕"/>
              </w:rPr>
            </w:pPr>
            <w:r w:rsidRPr="00B15096">
              <w:rPr>
                <w:rFonts w:ascii="맑은 고딕" w:hAnsi="맑은 고딕" w:hint="eastAsia"/>
              </w:rPr>
              <w:t>2</w:t>
            </w:r>
            <w:r w:rsidRPr="00B15096">
              <w:rPr>
                <w:rFonts w:ascii="맑은 고딕" w:hAnsi="맑은 고딕"/>
              </w:rPr>
              <w:t xml:space="preserve">. </w:t>
            </w:r>
            <w:r w:rsidRPr="00B15096">
              <w:rPr>
                <w:rFonts w:ascii="맑은 고딕" w:hAnsi="맑은 고딕" w:hint="eastAsia"/>
              </w:rPr>
              <w:t>사용자는 책을 검색하여 책의 페이지와 메모를 적는다.</w:t>
            </w:r>
            <w:r w:rsidRPr="00B15096">
              <w:rPr>
                <w:rFonts w:ascii="맑은 고딕" w:hAnsi="맑은 고딕"/>
              </w:rPr>
              <w:t xml:space="preserve"> </w:t>
            </w:r>
          </w:p>
          <w:p w:rsidR="00B3500A" w:rsidRDefault="00B3500A" w:rsidP="00B15096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3</w:t>
            </w:r>
            <w:r>
              <w:rPr>
                <w:rFonts w:ascii="맑은 고딕" w:hAnsi="맑은 고딕"/>
              </w:rPr>
              <w:t xml:space="preserve">. </w:t>
            </w:r>
            <w:r>
              <w:rPr>
                <w:rFonts w:ascii="맑은 고딕" w:hAnsi="맑은 고딕" w:hint="eastAsia"/>
              </w:rPr>
              <w:t xml:space="preserve">사용자는 읽은 책을 </w:t>
            </w:r>
            <w:r>
              <w:rPr>
                <w:rFonts w:ascii="맑은 고딕" w:hAnsi="맑은 고딕"/>
              </w:rPr>
              <w:t>0-5</w:t>
            </w:r>
            <w:r>
              <w:rPr>
                <w:rFonts w:ascii="맑은 고딕" w:hAnsi="맑은 고딕" w:hint="eastAsia"/>
              </w:rPr>
              <w:t>점까지 평가한다.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B25728" w:rsidRPr="00B15096" w:rsidRDefault="00B25728" w:rsidP="00B15096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  <w:r>
              <w:rPr>
                <w:rFonts w:ascii="맑은 고딕" w:hAnsi="맑은 고딕"/>
              </w:rPr>
              <w:t xml:space="preserve">. </w:t>
            </w:r>
            <w:r>
              <w:rPr>
                <w:rFonts w:ascii="맑은 고딕" w:hAnsi="맑은 고딕" w:hint="eastAsia"/>
              </w:rPr>
              <w:t>사용자는 다른 멤버의 스크랩에 댓글 및 좋아요 기능을 사용한다.</w:t>
            </w:r>
            <w:r>
              <w:rPr>
                <w:rFonts w:ascii="맑은 고딕" w:hAnsi="맑은 고딕"/>
              </w:rPr>
              <w:t xml:space="preserve"> </w:t>
            </w:r>
          </w:p>
          <w:p w:rsidR="00B15096" w:rsidRPr="00AE0979" w:rsidRDefault="00B25728" w:rsidP="00B15096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4</w:t>
            </w:r>
            <w:r w:rsidR="00B15096" w:rsidRPr="00B15096">
              <w:rPr>
                <w:rFonts w:ascii="맑은 고딕" w:hAnsi="맑은 고딕"/>
              </w:rPr>
              <w:t xml:space="preserve">. </w:t>
            </w:r>
            <w:r w:rsidR="00B15096" w:rsidRPr="00B15096">
              <w:rPr>
                <w:rFonts w:ascii="맑은 고딕" w:hAnsi="맑은 고딕" w:hint="eastAsia"/>
              </w:rPr>
              <w:t xml:space="preserve">시스템은 </w:t>
            </w:r>
            <w:r w:rsidR="00B15096" w:rsidRPr="00B15096">
              <w:rPr>
                <w:rFonts w:ascii="맑은 고딕" w:hAnsi="맑은 고딕"/>
              </w:rPr>
              <w:t>DB</w:t>
            </w:r>
            <w:r w:rsidR="00B15096" w:rsidRPr="00B15096">
              <w:rPr>
                <w:rFonts w:ascii="맑은 고딕" w:hAnsi="맑은 고딕" w:hint="eastAsia"/>
              </w:rPr>
              <w:t>에 입력되어 있는 책 목록 및 책의 이미지를 제공한다.</w:t>
            </w:r>
          </w:p>
        </w:tc>
        <w:tc>
          <w:tcPr>
            <w:tcW w:w="898" w:type="dxa"/>
          </w:tcPr>
          <w:p w:rsidR="00B15096" w:rsidRPr="00D54A11" w:rsidRDefault="00B15096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AE0979" w:rsidRDefault="008B3D86" w:rsidP="00F56F58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일정 및 장소</w:t>
            </w:r>
            <w:r w:rsidR="0032507C" w:rsidRPr="00AE0979">
              <w:rPr>
                <w:rFonts w:ascii="맑은 고딕" w:hAnsi="맑은 고딕" w:hint="eastAsia"/>
              </w:rPr>
              <w:t>선정</w:t>
            </w:r>
          </w:p>
        </w:tc>
        <w:tc>
          <w:tcPr>
            <w:tcW w:w="6095" w:type="dxa"/>
          </w:tcPr>
          <w:p w:rsidR="000C2157" w:rsidRPr="00AE0979" w:rsidRDefault="0032507C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1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그룹장은 멤버들의 투표를 통해 일정을 선정한다.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  <w:p w:rsidR="0032507C" w:rsidRPr="00AE0979" w:rsidRDefault="0032507C" w:rsidP="008F0EDA">
            <w:pPr>
              <w:rPr>
                <w:rFonts w:ascii="맑은 고딕" w:hAnsi="맑은 고딕"/>
              </w:rPr>
            </w:pPr>
            <w:r w:rsidRPr="00AE0979">
              <w:rPr>
                <w:rFonts w:ascii="맑은 고딕" w:hAnsi="맑은 고딕" w:hint="eastAsia"/>
              </w:rPr>
              <w:t>2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그룹장은 멤버들의 투표를 통해 장소를 선정한다.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  <w:p w:rsidR="00B3500A" w:rsidRPr="00AE0979" w:rsidRDefault="00B3500A" w:rsidP="008F0EDA">
            <w:pPr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3</w:t>
            </w:r>
            <w:r w:rsidRPr="00AE0979">
              <w:rPr>
                <w:rFonts w:ascii="맑은 고딕" w:hAnsi="맑은 고딕"/>
              </w:rPr>
              <w:t xml:space="preserve">. </w:t>
            </w:r>
            <w:r w:rsidRPr="00AE0979">
              <w:rPr>
                <w:rFonts w:ascii="맑은 고딕" w:hAnsi="맑은 고딕" w:hint="eastAsia"/>
              </w:rPr>
              <w:t>멤버들은 참석여부를 선택한다.</w:t>
            </w:r>
            <w:r w:rsidRPr="00AE0979">
              <w:rPr>
                <w:rFonts w:ascii="맑은 고딕" w:hAnsi="맑은 고딕"/>
              </w:rPr>
              <w:t xml:space="preserve"> 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 w:hint="eastAsia"/>
              </w:rPr>
            </w:pPr>
          </w:p>
        </w:tc>
      </w:tr>
    </w:tbl>
    <w:p w:rsidR="000C2157" w:rsidRDefault="000C2157" w:rsidP="00440DE6">
      <w:pPr>
        <w:rPr>
          <w:rFonts w:hint="eastAsia"/>
        </w:rPr>
      </w:pPr>
    </w:p>
    <w:p w:rsidR="000C2157" w:rsidRPr="00440DE6" w:rsidRDefault="000C2157" w:rsidP="00440DE6">
      <w:pPr>
        <w:rPr>
          <w:rFonts w:hint="eastAsia"/>
        </w:rPr>
      </w:pPr>
      <w:r>
        <w:br w:type="page"/>
      </w:r>
    </w:p>
    <w:p w:rsidR="00BE571A" w:rsidRDefault="000C2157" w:rsidP="005A219F">
      <w:pPr>
        <w:pStyle w:val="2"/>
        <w:rPr>
          <w:rFonts w:hint="eastAsia"/>
        </w:rPr>
      </w:pPr>
      <w:bookmarkStart w:id="14" w:name="_Toc447209008"/>
      <w:r>
        <w:rPr>
          <w:rFonts w:hint="eastAsia"/>
        </w:rPr>
        <w:t>유스케이스 목록</w:t>
      </w:r>
      <w:bookmarkEnd w:id="12"/>
      <w:bookmarkEnd w:id="14"/>
    </w:p>
    <w:p w:rsidR="00357453" w:rsidRDefault="00357453" w:rsidP="00357453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B3500A" w:rsidRPr="00BA2195">
              <w:rPr>
                <w:rStyle w:val="ae"/>
                <w:rFonts w:hint="eastAsia"/>
              </w:rPr>
              <w:t>개발</w:t>
            </w:r>
            <w:r w:rsidR="00B3500A" w:rsidRPr="00BA2195">
              <w:rPr>
                <w:rStyle w:val="ae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B3500A" w:rsidRPr="00BA2195">
              <w:rPr>
                <w:rStyle w:val="ae"/>
                <w:rFonts w:hint="eastAsia"/>
              </w:rPr>
              <w:t>개발</w:t>
            </w:r>
            <w:r w:rsidR="00B3500A" w:rsidRPr="00BA2195">
              <w:rPr>
                <w:rStyle w:val="ae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B3500A" w:rsidRPr="00BA2195">
              <w:rPr>
                <w:rStyle w:val="ae"/>
                <w:rFonts w:hint="eastAsia"/>
              </w:rPr>
              <w:t>개발</w:t>
            </w:r>
            <w:r w:rsidR="00B3500A" w:rsidRPr="00BA2195">
              <w:rPr>
                <w:rStyle w:val="ae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>
      <w:pPr>
        <w:rPr>
          <w:rFonts w:hint="eastAsia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E025D4" w:rsidRDefault="0003407A" w:rsidP="00D54A11">
            <w:pPr>
              <w:jc w:val="center"/>
              <w:rPr>
                <w:rStyle w:val="ae"/>
                <w:rFonts w:hint="eastAsia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UC001</w:t>
            </w:r>
          </w:p>
        </w:tc>
        <w:tc>
          <w:tcPr>
            <w:tcW w:w="1714" w:type="dxa"/>
          </w:tcPr>
          <w:p w:rsidR="0003407A" w:rsidRPr="00E025D4" w:rsidRDefault="009F3AB5" w:rsidP="00D54A11">
            <w:pPr>
              <w:jc w:val="center"/>
              <w:rPr>
                <w:rStyle w:val="ae"/>
                <w:rFonts w:hint="eastAsia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회원가입</w:t>
            </w:r>
            <w:r w:rsidR="009546BC">
              <w:rPr>
                <w:rStyle w:val="ae"/>
                <w:rFonts w:hint="eastAsia"/>
                <w:color w:val="auto"/>
              </w:rPr>
              <w:t xml:space="preserve"> </w:t>
            </w:r>
            <w:r w:rsidR="009546BC">
              <w:rPr>
                <w:rStyle w:val="ae"/>
                <w:rFonts w:hint="eastAsia"/>
                <w:color w:val="auto"/>
              </w:rPr>
              <w:t>한다</w:t>
            </w:r>
            <w:r w:rsidR="009546BC">
              <w:rPr>
                <w:rStyle w:val="ae"/>
                <w:rFonts w:hint="eastAsia"/>
                <w:color w:val="auto"/>
              </w:rPr>
              <w:t>.</w:t>
            </w:r>
          </w:p>
        </w:tc>
        <w:tc>
          <w:tcPr>
            <w:tcW w:w="4360" w:type="dxa"/>
          </w:tcPr>
          <w:p w:rsidR="003A2AF1" w:rsidRPr="002F59EB" w:rsidRDefault="009F3AB5" w:rsidP="00342162">
            <w:pPr>
              <w:rPr>
                <w:rStyle w:val="ae"/>
                <w:rFonts w:hint="eastAsia"/>
                <w:color w:val="auto"/>
              </w:rPr>
            </w:pPr>
            <w:r w:rsidRPr="002F59EB">
              <w:rPr>
                <w:rStyle w:val="ae"/>
                <w:rFonts w:hint="eastAsia"/>
                <w:color w:val="auto"/>
              </w:rPr>
              <w:t>독서모임</w:t>
            </w:r>
            <w:r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Pr="002F59EB">
              <w:rPr>
                <w:rStyle w:val="ae"/>
                <w:rFonts w:hint="eastAsia"/>
                <w:color w:val="auto"/>
              </w:rPr>
              <w:t>관리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7E70C2" w:rsidRPr="002F59EB">
              <w:rPr>
                <w:rStyle w:val="ae"/>
                <w:rFonts w:hint="eastAsia"/>
                <w:color w:val="auto"/>
              </w:rPr>
              <w:t>프로그램을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7E70C2" w:rsidRPr="002F59EB">
              <w:rPr>
                <w:rStyle w:val="ae"/>
                <w:rFonts w:hint="eastAsia"/>
                <w:color w:val="auto"/>
              </w:rPr>
              <w:t>사용하기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7E70C2" w:rsidRPr="002F59EB">
              <w:rPr>
                <w:rStyle w:val="ae"/>
                <w:rFonts w:hint="eastAsia"/>
                <w:color w:val="auto"/>
              </w:rPr>
              <w:t>위해</w:t>
            </w:r>
            <w:r w:rsidR="007E70C2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2F59EB" w:rsidRPr="002F59EB">
              <w:rPr>
                <w:rStyle w:val="ae"/>
                <w:rFonts w:hint="eastAsia"/>
                <w:color w:val="auto"/>
              </w:rPr>
              <w:t>회원가입을</w:t>
            </w:r>
            <w:r w:rsidR="002F59EB" w:rsidRPr="002F59EB">
              <w:rPr>
                <w:rStyle w:val="ae"/>
                <w:rFonts w:hint="eastAsia"/>
                <w:color w:val="auto"/>
              </w:rPr>
              <w:t xml:space="preserve"> </w:t>
            </w:r>
            <w:r w:rsidR="002F59EB" w:rsidRPr="002F59EB">
              <w:rPr>
                <w:rStyle w:val="ae"/>
                <w:rFonts w:hint="eastAsia"/>
                <w:color w:val="auto"/>
              </w:rPr>
              <w:t>한다</w:t>
            </w:r>
            <w:r w:rsidR="002F59EB" w:rsidRPr="002F59EB">
              <w:rPr>
                <w:rStyle w:val="ae"/>
                <w:rFonts w:hint="eastAsia"/>
                <w:color w:val="auto"/>
              </w:rPr>
              <w:t>.</w:t>
            </w:r>
            <w:r w:rsidR="002F59EB" w:rsidRPr="002F59EB">
              <w:rPr>
                <w:rStyle w:val="ae"/>
                <w:color w:val="auto"/>
              </w:rPr>
              <w:t xml:space="preserve"> </w:t>
            </w:r>
          </w:p>
        </w:tc>
        <w:tc>
          <w:tcPr>
            <w:tcW w:w="1076" w:type="dxa"/>
          </w:tcPr>
          <w:p w:rsidR="003A2AF1" w:rsidRPr="00E025D4" w:rsidRDefault="007E70C2" w:rsidP="00D54A11">
            <w:pPr>
              <w:jc w:val="center"/>
              <w:rPr>
                <w:rStyle w:val="ae"/>
                <w:rFonts w:hint="eastAsia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1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  <w:r w:rsidR="009546BC" w:rsidRPr="00AE0979">
              <w:rPr>
                <w:rStyle w:val="ae"/>
                <w:rFonts w:ascii="맑은 고딕" w:hAnsi="맑은 고딕" w:hint="eastAsia"/>
                <w:color w:val="auto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독서모임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설정</w:t>
            </w:r>
            <w:r w:rsidR="009546BC" w:rsidRPr="00AE0979">
              <w:rPr>
                <w:rStyle w:val="ae"/>
                <w:rFonts w:ascii="맑은 고딕" w:hAnsi="맑은 고딕" w:hint="eastAsia"/>
                <w:color w:val="auto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 w:rsidR="00A93CE4">
              <w:rPr>
                <w:rFonts w:hint="eastAsia"/>
              </w:rPr>
              <w:t>,</w:t>
            </w:r>
            <w:r w:rsidR="00A93CE4">
              <w:t xml:space="preserve"> </w:t>
            </w:r>
            <w:r w:rsidR="00A93CE4"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4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그룹 가입</w:t>
            </w:r>
            <w:r w:rsidR="009546BC" w:rsidRPr="00AE0979">
              <w:rPr>
                <w:rFonts w:ascii="맑은 고딕" w:hAnsi="맑은 고딕" w:hint="eastAsia"/>
              </w:rPr>
              <w:t>을 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9141C5" w:rsidP="004D1F2F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5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그룹 관리</w:t>
            </w:r>
            <w:r w:rsidR="009546BC" w:rsidRPr="00AE0979">
              <w:rPr>
                <w:rFonts w:ascii="맑은 고딕" w:hAnsi="맑은 고딕" w:hint="eastAsia"/>
              </w:rPr>
              <w:t>를 한다.</w:t>
            </w:r>
          </w:p>
        </w:tc>
        <w:tc>
          <w:tcPr>
            <w:tcW w:w="4360" w:type="dxa"/>
          </w:tcPr>
          <w:p w:rsidR="004D1F2F" w:rsidRPr="002F59EB" w:rsidRDefault="002F59EB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그룹장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56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6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책</w:t>
            </w:r>
            <w:r w:rsidR="009546BC" w:rsidRPr="00AE0979">
              <w:rPr>
                <w:rFonts w:ascii="맑은 고딕" w:hAnsi="맑은 고딕" w:hint="eastAsia"/>
              </w:rPr>
              <w:t>을</w:t>
            </w:r>
            <w:r w:rsidRPr="00AE0979">
              <w:rPr>
                <w:rFonts w:ascii="맑은 고딕" w:hAnsi="맑은 고딕" w:hint="eastAsia"/>
              </w:rPr>
              <w:t xml:space="preserve"> 선택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DA62F1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7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발제자</w:t>
            </w:r>
            <w:r w:rsidR="009546BC" w:rsidRPr="00AE0979">
              <w:rPr>
                <w:rFonts w:ascii="맑은 고딕" w:hAnsi="맑은 고딕" w:hint="eastAsia"/>
              </w:rPr>
              <w:t>를</w:t>
            </w:r>
            <w:r w:rsidRPr="00AE0979">
              <w:rPr>
                <w:rFonts w:ascii="맑은 고딕" w:hAnsi="맑은 고딕" w:hint="eastAsia"/>
              </w:rPr>
              <w:t xml:space="preserve"> 선정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83884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진행중인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발제자를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Style w:val="ae"/>
                <w:rFonts w:hint="eastAsia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8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발제문</w:t>
            </w:r>
            <w:r w:rsidR="009546BC" w:rsidRPr="00AE0979">
              <w:rPr>
                <w:rFonts w:ascii="맑은 고딕" w:hAnsi="맑은 고딕" w:hint="eastAsia"/>
              </w:rPr>
              <w:t>을</w:t>
            </w:r>
            <w:r w:rsidRPr="00AE0979">
              <w:rPr>
                <w:rFonts w:ascii="맑은 고딕" w:hAnsi="맑은 고딕" w:hint="eastAsia"/>
              </w:rPr>
              <w:t xml:space="preserve"> 제시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83884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발제자는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발제문을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Style w:val="ae"/>
                <w:rFonts w:hint="eastAsia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UC00</w:t>
            </w:r>
            <w:r>
              <w:rPr>
                <w:rStyle w:val="ae"/>
                <w:color w:val="auto"/>
              </w:rPr>
              <w:t>9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</w:rPr>
            </w:pPr>
            <w:r w:rsidRPr="00AE0979">
              <w:rPr>
                <w:rFonts w:ascii="맑은 고딕" w:hAnsi="맑은 고딕" w:hint="eastAsia"/>
              </w:rPr>
              <w:t>스크랩</w:t>
            </w:r>
            <w:r w:rsidR="009546BC" w:rsidRPr="00AE0979">
              <w:rPr>
                <w:rFonts w:ascii="맑은 고딕" w:hAnsi="맑은 고딕" w:hint="eastAsia"/>
              </w:rPr>
              <w:t>한다.</w:t>
            </w:r>
          </w:p>
        </w:tc>
        <w:tc>
          <w:tcPr>
            <w:tcW w:w="4360" w:type="dxa"/>
          </w:tcPr>
          <w:p w:rsidR="004D1F2F" w:rsidRPr="002F59EB" w:rsidRDefault="00283884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스크랩한다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  <w:tr w:rsidR="004D1F2F" w:rsidRPr="00D54A11" w:rsidTr="0003407A">
        <w:trPr>
          <w:trHeight w:val="372"/>
        </w:trPr>
        <w:tc>
          <w:tcPr>
            <w:tcW w:w="1335" w:type="dxa"/>
          </w:tcPr>
          <w:p w:rsidR="004D1F2F" w:rsidRPr="00E025D4" w:rsidRDefault="004D1F2F" w:rsidP="004D1F2F">
            <w:pPr>
              <w:jc w:val="center"/>
              <w:rPr>
                <w:rStyle w:val="ae"/>
                <w:rFonts w:hint="eastAsia"/>
                <w:color w:val="auto"/>
              </w:rPr>
            </w:pPr>
            <w:r w:rsidRPr="00E025D4">
              <w:rPr>
                <w:rStyle w:val="ae"/>
                <w:rFonts w:hint="eastAsia"/>
                <w:color w:val="auto"/>
              </w:rPr>
              <w:t>UC0</w:t>
            </w:r>
            <w:r>
              <w:rPr>
                <w:rStyle w:val="ae"/>
                <w:color w:val="auto"/>
              </w:rPr>
              <w:t>10</w:t>
            </w:r>
          </w:p>
        </w:tc>
        <w:tc>
          <w:tcPr>
            <w:tcW w:w="1714" w:type="dxa"/>
          </w:tcPr>
          <w:p w:rsidR="004D1F2F" w:rsidRPr="00AE0979" w:rsidRDefault="004D1F2F" w:rsidP="004D1F2F">
            <w:pPr>
              <w:jc w:val="center"/>
              <w:rPr>
                <w:rFonts w:ascii="맑은 고딕" w:hAnsi="맑은 고딕" w:hint="eastAsia"/>
                <w:szCs w:val="20"/>
              </w:rPr>
            </w:pPr>
            <w:r w:rsidRPr="00AE0979">
              <w:rPr>
                <w:rFonts w:ascii="맑은 고딕" w:hAnsi="맑은 고딕" w:hint="eastAsia"/>
                <w:szCs w:val="20"/>
              </w:rPr>
              <w:t>일정 및 장소</w:t>
            </w:r>
            <w:r w:rsidR="009546BC" w:rsidRPr="00AE0979">
              <w:rPr>
                <w:rFonts w:ascii="맑은 고딕" w:hAnsi="맑은 고딕" w:hint="eastAsia"/>
                <w:szCs w:val="20"/>
              </w:rPr>
              <w:t xml:space="preserve">를 </w:t>
            </w:r>
            <w:r w:rsidRPr="00AE0979">
              <w:rPr>
                <w:rFonts w:ascii="맑은 고딕" w:hAnsi="맑은 고딕" w:hint="eastAsia"/>
                <w:szCs w:val="20"/>
              </w:rPr>
              <w:t>선정</w:t>
            </w:r>
            <w:r w:rsidR="009546BC" w:rsidRPr="00AE0979">
              <w:rPr>
                <w:rFonts w:ascii="맑은 고딕" w:hAnsi="맑은 고딕" w:hint="eastAsia"/>
                <w:szCs w:val="20"/>
              </w:rPr>
              <w:t>한다.</w:t>
            </w:r>
            <w:r w:rsidR="009546BC" w:rsidRPr="00AE0979">
              <w:rPr>
                <w:rFonts w:ascii="맑은 고딕" w:hAnsi="맑은 고딕"/>
                <w:szCs w:val="20"/>
              </w:rPr>
              <w:t xml:space="preserve"> </w:t>
            </w:r>
          </w:p>
        </w:tc>
        <w:tc>
          <w:tcPr>
            <w:tcW w:w="4360" w:type="dxa"/>
          </w:tcPr>
          <w:p w:rsidR="004D1F2F" w:rsidRPr="002F59EB" w:rsidRDefault="00ED0237" w:rsidP="004D1F2F">
            <w:pPr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1076" w:type="dxa"/>
          </w:tcPr>
          <w:p w:rsidR="004D1F2F" w:rsidRPr="00E025D4" w:rsidRDefault="004D1F2F" w:rsidP="004D1F2F">
            <w:pPr>
              <w:jc w:val="center"/>
              <w:rPr>
                <w:rFonts w:ascii="돋움" w:eastAsia="돋움" w:hAnsi="돋움" w:hint="eastAsia"/>
              </w:rPr>
            </w:pP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hint="eastAsia"/>
        </w:rPr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 w:rsidR="00420E54" w:rsidRPr="00420E54" w:rsidRDefault="00420E54" w:rsidP="00420E54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rFonts w:hint="eastAsia"/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A2AF1">
              <w:rPr>
                <w:rStyle w:val="ae"/>
                <w:rFonts w:hint="eastAsia"/>
              </w:rPr>
              <w:t>유스케이스와</w:t>
            </w:r>
            <w:r w:rsidR="003A2AF1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D64540" w:rsidP="003A2AF1">
      <w:pPr>
        <w:rPr>
          <w:rFonts w:hint="eastAsia"/>
        </w:rPr>
      </w:pPr>
      <w:bookmarkStart w:id="17" w:name="_Toc287096158"/>
      <w:r>
        <w:rPr>
          <w:rFonts w:hint="eastAsia"/>
          <w:noProof/>
        </w:rPr>
        <w:drawing>
          <wp:inline distT="0" distB="0" distL="0" distR="0">
            <wp:extent cx="5387340" cy="5097780"/>
            <wp:effectExtent l="0" t="0" r="0" b="0"/>
            <wp:docPr id="3" name="그림 3" descr="독서모임관리 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독서모임관리 UseCase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pPr>
        <w:rPr>
          <w:rFonts w:hint="eastAsia"/>
        </w:rPr>
      </w:pPr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hint="eastAsia"/>
        </w:rPr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 w:rsidR="004221DF" w:rsidRDefault="003A2AF1" w:rsidP="004221DF">
      <w:pPr>
        <w:pStyle w:val="4"/>
        <w:rPr>
          <w:rFonts w:hint="eastAsia"/>
        </w:rPr>
      </w:pPr>
      <w:r w:rsidRPr="00C25FFA">
        <w:rPr>
          <w:rFonts w:hint="eastAsia"/>
        </w:rPr>
        <w:t>ID: 유스케이스 명</w:t>
      </w:r>
      <w:r w:rsidR="007E70C2" w:rsidRPr="007E70C2">
        <w:rPr>
          <w:rFonts w:hint="eastAsia"/>
        </w:rPr>
        <w:t xml:space="preserve">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BA2195">
        <w:tc>
          <w:tcPr>
            <w:tcW w:w="8524" w:type="dxa"/>
          </w:tcPr>
          <w:p w:rsidR="004221DF" w:rsidRPr="00BA2195" w:rsidRDefault="005A219F" w:rsidP="004221DF">
            <w:pPr>
              <w:rPr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유스케이스를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D15BD8" w:rsidRDefault="00D15BD8" w:rsidP="004221DF"/>
    <w:p w:rsidR="004221DF" w:rsidRPr="007E70C2" w:rsidRDefault="00D15BD8" w:rsidP="004221DF">
      <w:pPr>
        <w:rPr>
          <w:rFonts w:hint="eastAsia"/>
        </w:rPr>
      </w:pPr>
      <w:r>
        <w:rPr>
          <w:rFonts w:hint="eastAsia"/>
        </w:rPr>
        <w:t>U</w:t>
      </w:r>
      <w:r>
        <w:t xml:space="preserve">C001: </w:t>
      </w:r>
      <w:r w:rsidR="003B256F">
        <w:rPr>
          <w:rFonts w:hint="eastAsia"/>
        </w:rPr>
        <w:t>회원가입</w:t>
      </w:r>
      <w:r w:rsidR="003B256F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AE0979" w:rsidRDefault="003B256F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독서모임 관리 프로그램을 사용하기 위해 회원가입을 한다.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D575C" w:rsidRPr="00AE0979" w:rsidRDefault="007E70C2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AE0979" w:rsidRDefault="003B256F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프로그램을 실행시킨다.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AE0979" w:rsidRDefault="003B256F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메인 화면(그룹 추천,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검색,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만들기가 보여지는 화면)이 실행된다.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3125EF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3125EF" w:rsidRPr="00D54A11" w:rsidRDefault="003125EF" w:rsidP="007E70C2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7E70C2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이메일 아이디를 입력한다.</w:t>
            </w:r>
            <w:r w:rsidRPr="00AE0979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시스템은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이메일 사용가능 여부를 확인한다.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6-12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자의 비밀번호를 입력하고,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비밀번호 확인란을 통해 한번 더 입력한다.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회원가입 버튼을 클릭한다.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사용자는 닉네임을 설정한다.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3125EF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3125EF" w:rsidRPr="00D54A11" w:rsidRDefault="003125EF" w:rsidP="007E70C2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3125EF" w:rsidRPr="00AE0979" w:rsidRDefault="003125EF" w:rsidP="00755528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3125EF" w:rsidRPr="00AE0979" w:rsidRDefault="003125EF" w:rsidP="0060277A">
            <w:pPr>
              <w:rPr>
                <w:rStyle w:val="ae"/>
                <w:rFonts w:ascii="맑은 고딕" w:hAnsi="맑은 고딕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시스템은 닉네임 사용가능 여부를 확인한다.</w:t>
            </w:r>
          </w:p>
        </w:tc>
      </w:tr>
      <w:tr w:rsidR="00755528" w:rsidRPr="00EE1C52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EE1C52" w:rsidRDefault="001723F7" w:rsidP="007E70C2">
            <w:pPr>
              <w:pStyle w:val="af"/>
              <w:rPr>
                <w:rFonts w:hint="eastAsia"/>
                <w:color w:val="000000"/>
              </w:rPr>
            </w:pPr>
            <w:r w:rsidRPr="00EE1C52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EE1C52" w:rsidRDefault="007E70C2" w:rsidP="00755528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7E70C2" w:rsidRPr="00EE1C52" w:rsidRDefault="00755528" w:rsidP="007E70C2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 xml:space="preserve">이미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등록된 이메일일 경우: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  <w:szCs w:val="24"/>
              </w:rPr>
              <w:t xml:space="preserve"> ‘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이미 등록된 이메일입니다.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  <w:szCs w:val="24"/>
              </w:rPr>
              <w:t xml:space="preserve">’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경고를 출력하고,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  <w:szCs w:val="24"/>
              </w:rPr>
              <w:t xml:space="preserve">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  <w:szCs w:val="24"/>
              </w:rPr>
              <w:t>이메일 설정을 허용하지 않는다.</w:t>
            </w:r>
          </w:p>
        </w:tc>
      </w:tr>
      <w:tr w:rsidR="001723F7" w:rsidRPr="00EE1C52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EE1C52" w:rsidRDefault="001723F7" w:rsidP="007E70C2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EE1C52" w:rsidRDefault="00755528" w:rsidP="00755528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E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1723F7" w:rsidRPr="00EE1C52" w:rsidRDefault="00753440" w:rsidP="0060277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이미 등록된 닉네임일 경우: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 xml:space="preserve"> ‘</w:t>
            </w: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사용 가능하지 않은 닉네임입니다.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 xml:space="preserve">’ 경고 </w:t>
            </w: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후,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닉네임을 재설정 하도록 한다.</w:t>
            </w:r>
          </w:p>
        </w:tc>
      </w:tr>
      <w:tr w:rsidR="00753440" w:rsidRPr="00EE1C52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753440" w:rsidRPr="00EE1C52" w:rsidRDefault="00753440" w:rsidP="007E70C2">
            <w:pPr>
              <w:pStyle w:val="af"/>
              <w:rPr>
                <w:rFonts w:hint="eastAsia"/>
                <w:color w:val="000000"/>
              </w:rPr>
            </w:pPr>
            <w:r w:rsidRPr="00EE1C52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753440" w:rsidRPr="00EE1C52" w:rsidRDefault="00753440" w:rsidP="00755528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753440" w:rsidRPr="00EE1C52" w:rsidRDefault="00753440" w:rsidP="0060277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1-&gt;B02-&gt;B03-&gt;B04-&gt;B05</w:t>
            </w:r>
          </w:p>
        </w:tc>
      </w:tr>
      <w:tr w:rsidR="00753440" w:rsidRPr="00EE1C52" w:rsidTr="007E70C2">
        <w:tc>
          <w:tcPr>
            <w:tcW w:w="1550" w:type="dxa"/>
            <w:vMerge/>
            <w:shd w:val="clear" w:color="auto" w:fill="CCCCCC"/>
            <w:vAlign w:val="center"/>
          </w:tcPr>
          <w:p w:rsidR="00753440" w:rsidRPr="00EE1C52" w:rsidRDefault="00753440" w:rsidP="007E70C2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753440" w:rsidRPr="00EE1C52" w:rsidRDefault="00753440" w:rsidP="00755528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753440" w:rsidRPr="00EE1C52" w:rsidRDefault="00B9673F" w:rsidP="0060277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753440" w:rsidRPr="00EE1C52" w:rsidTr="007E70C2">
        <w:tc>
          <w:tcPr>
            <w:tcW w:w="1550" w:type="dxa"/>
            <w:vMerge/>
            <w:shd w:val="clear" w:color="auto" w:fill="CCCCCC"/>
            <w:vAlign w:val="center"/>
          </w:tcPr>
          <w:p w:rsidR="00753440" w:rsidRPr="00EE1C52" w:rsidRDefault="00753440" w:rsidP="007E70C2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753440" w:rsidRPr="00EE1C52" w:rsidRDefault="00753440" w:rsidP="00755528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753440" w:rsidRPr="00EE1C52" w:rsidRDefault="00B9673F" w:rsidP="0060277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EE1C52">
              <w:rPr>
                <w:rStyle w:val="ae"/>
                <w:rFonts w:ascii="맑은 고딕" w:hAnsi="맑은 고딕"/>
                <w:bCs/>
                <w:color w:val="000000"/>
              </w:rPr>
              <w:t>01-&gt;B02-&gt;B03-&gt;B04-&gt;B05-&gt;E02</w:t>
            </w:r>
          </w:p>
        </w:tc>
      </w:tr>
    </w:tbl>
    <w:p w:rsidR="000C1642" w:rsidRPr="00EE1C52" w:rsidRDefault="000C1642" w:rsidP="000C1642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2</w:t>
      </w:r>
      <w:r>
        <w:t xml:space="preserve">: </w:t>
      </w:r>
      <w:r w:rsidR="00082387">
        <w:rPr>
          <w:rFonts w:hint="eastAsia"/>
        </w:rPr>
        <w:t>로그인한다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독서모임 관리 프로그램을 사용하기 위해 로그인을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프로그램을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메인 화면(그룹 추천,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검색,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만들기가 보여지는 화면)이 실행된다.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B9673F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 xml:space="preserve">사용자는 </w:t>
            </w:r>
            <w:r w:rsidR="00F75DC6"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아이디와 비밀번호를 입력하고 로그인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6A40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아이디 존재 여부를 확인한다.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6A40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아이디에 맞는 비밀번호인지 확인한다.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6A40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아이디와 비밀번호가 맞으면 사용자임을 인증하고 메인 프로그램을 실행시킨다.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lastRenderedPageBreak/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B9673F" w:rsidRDefault="00966A40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사용자가 아이디를 잘못 입력한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정확하지 않은 아이디임을 경고하고 로그인을 허용하지 않는다.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E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B9673F" w:rsidRDefault="00966A40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사용자가 비밀번호를 잘못 입력한 경우: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정확하지 않은 비밀번호임을 경고하고 로그인을 허용하지 않는다.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1-&gt;B02-&gt;B03-&gt;B04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01-&gt;B02-&gt;B03-&gt;E02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3</w:t>
      </w:r>
      <w:r>
        <w:t xml:space="preserve">: </w:t>
      </w:r>
      <w:r w:rsidR="00082387">
        <w:rPr>
          <w:rFonts w:hint="eastAsia"/>
        </w:rPr>
        <w:t>설정한</w:t>
      </w:r>
      <w:r>
        <w:rPr>
          <w:rFonts w:hint="eastAsia"/>
        </w:rPr>
        <w:t>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계정 관리,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알림 설정</w:t>
            </w:r>
            <w:r w:rsidR="00A93CE4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A93CE4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A93CE4" w:rsidRPr="00EE1C52">
              <w:rPr>
                <w:rStyle w:val="ae"/>
                <w:rFonts w:ascii="맑은 고딕" w:hAnsi="맑은 고딕" w:hint="eastAsia"/>
                <w:color w:val="000000"/>
              </w:rPr>
              <w:t>로그아웃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 및 계정 삭제를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680615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로그인한다.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680615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설정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 화면(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계정 관리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알림 설정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960428" w:rsidRPr="00EE1C52">
              <w:rPr>
                <w:rStyle w:val="ae"/>
                <w:rFonts w:ascii="맑은 고딕" w:hAnsi="맑은 고딕" w:hint="eastAsia"/>
                <w:color w:val="000000"/>
              </w:rPr>
              <w:t>로그아웃,</w:t>
            </w:r>
            <w:r w:rsidR="00960428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계정 삭제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가 보여지는 화면)이 실행된다.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A93CE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계정관리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A93CE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프로필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(비밀번호,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사진,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닉네임,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이메일,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이름,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휴대폰번호,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성별,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생년,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직업)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 xml:space="preserve"> 변경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 xml:space="preserve">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B9673F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>알림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(모임 전 알림,</w:t>
            </w:r>
            <w:r w:rsidR="00C32D60"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 w:rsidR="00C32D60">
              <w:rPr>
                <w:rStyle w:val="ae"/>
                <w:rFonts w:ascii="맑은 고딕" w:hAnsi="맑은 고딕" w:hint="eastAsia"/>
                <w:color w:val="auto"/>
              </w:rPr>
              <w:t>댓글)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 xml:space="preserve"> 설정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B9673F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 w:rsidR="00960428">
              <w:rPr>
                <w:rStyle w:val="ae"/>
                <w:rFonts w:ascii="맑은 고딕" w:hAnsi="맑은 고딕" w:hint="eastAsia"/>
                <w:color w:val="auto"/>
              </w:rPr>
              <w:t>로그아웃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960428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계정 삭제 버튼을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C32D60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이미 등록된 닉네임일 경우: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</w:rPr>
              <w:t xml:space="preserve"> ‘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사용 가능하지 않은 닉네임입니다.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</w:rPr>
              <w:t xml:space="preserve">’ 경고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후,</w:t>
            </w:r>
            <w:r w:rsidRPr="00EE1C52">
              <w:rPr>
                <w:rStyle w:val="ae"/>
                <w:rFonts w:ascii="맑은 고딕" w:eastAsia="맑은 고딕" w:hAnsi="맑은 고딕"/>
                <w:b w:val="0"/>
                <w:bCs/>
                <w:color w:val="000000"/>
              </w:rPr>
              <w:t xml:space="preserve"> </w:t>
            </w:r>
            <w:r w:rsidRPr="00EE1C52">
              <w:rPr>
                <w:rStyle w:val="ae"/>
                <w:rFonts w:ascii="맑은 고딕" w:eastAsia="맑은 고딕" w:hAnsi="맑은 고딕" w:hint="eastAsia"/>
                <w:b w:val="0"/>
                <w:bCs/>
                <w:color w:val="000000"/>
              </w:rPr>
              <w:t>닉네임을 재설정 하도록 한다.</w:t>
            </w:r>
          </w:p>
        </w:tc>
      </w:tr>
      <w:tr w:rsidR="00F8038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F8038F" w:rsidRPr="00B9673F" w:rsidRDefault="00F8038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F8038F" w:rsidRPr="00B9673F" w:rsidRDefault="00F8038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F8038F" w:rsidRPr="00B9673F" w:rsidRDefault="00F8038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03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F8038F" w:rsidRDefault="00F8038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04</w:t>
            </w:r>
          </w:p>
        </w:tc>
      </w:tr>
      <w:tr w:rsidR="00F8038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8038F" w:rsidRPr="00B9673F" w:rsidRDefault="00F8038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8038F" w:rsidRPr="00B9673F" w:rsidRDefault="00F8038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N005</w:t>
            </w:r>
          </w:p>
        </w:tc>
        <w:tc>
          <w:tcPr>
            <w:tcW w:w="6042" w:type="dxa"/>
          </w:tcPr>
          <w:p w:rsidR="00F8038F" w:rsidRDefault="00F8038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05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4</w:t>
      </w:r>
      <w:r>
        <w:t xml:space="preserve">: </w:t>
      </w:r>
      <w:r w:rsidR="00082387">
        <w:rPr>
          <w:rFonts w:hint="eastAsia"/>
        </w:rPr>
        <w:t>그룹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가입을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AE0979" w:rsidRDefault="00082387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그룹 검색 및 가입과 그룹 만들기를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AE0979" w:rsidRDefault="00B9673F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AE0979" w:rsidRDefault="00B9673F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프로그램을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AE0979" w:rsidRDefault="00EF6D9A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모임 화면이 실행된다.</w:t>
            </w:r>
          </w:p>
        </w:tc>
      </w:tr>
      <w:tr w:rsidR="00B165B2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165B2" w:rsidRPr="00D54A11" w:rsidRDefault="00B165B2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그룹 이름 및 그룹 아이디를 검색한다.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그룹에 가입하기 버튼을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그룹 만들기 버튼을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그룹 이름을 설정한다.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AE0979" w:rsidRDefault="00B165B2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그룹 이름 중복 여부를 확인한다.</w:t>
            </w:r>
          </w:p>
        </w:tc>
      </w:tr>
      <w:tr w:rsidR="00B165B2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D54A11" w:rsidRDefault="00B165B2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165B2" w:rsidRPr="003125EF" w:rsidRDefault="00B165B2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:rsidR="00B165B2" w:rsidRPr="00AE0979" w:rsidRDefault="00B165B2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그룹 아이디를 배정한다.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EF6D9A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그룹 이름 및 아이디가 존재하지 않을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‘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존재하지 않는 그룹입니다.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다시 검색해보세요</w:t>
            </w:r>
            <w:r w:rsidRPr="00EF6D9A">
              <w:rPr>
                <w:rStyle w:val="ae"/>
                <w:rFonts w:ascii="Segoe UI Emoji" w:eastAsia="Segoe UI Emoji" w:hAnsi="Segoe UI Emoji" w:cs="Segoe UI Emoji"/>
                <w:b w:val="0"/>
                <w:bCs/>
                <w:color w:val="000000"/>
                <w:szCs w:val="24"/>
              </w:rPr>
              <w:t>😊</w:t>
            </w:r>
            <w:r>
              <w:rPr>
                <w:rStyle w:val="ae"/>
                <w:rFonts w:ascii="Segoe UI Emoji" w:eastAsia="Segoe UI Emoji" w:hAnsi="Segoe UI Emoji" w:cs="Segoe UI Emoji"/>
                <w:b w:val="0"/>
                <w:bCs/>
                <w:color w:val="000000"/>
                <w:szCs w:val="24"/>
              </w:rPr>
              <w:t xml:space="preserve">’ </w:t>
            </w:r>
            <w:r>
              <w:rPr>
                <w:rStyle w:val="ae"/>
                <w:rFonts w:ascii="맑은 고딕" w:eastAsia="맑은 고딕" w:hAnsi="맑은 고딕" w:cs="맑은 고딕" w:hint="eastAsia"/>
                <w:b w:val="0"/>
                <w:bCs/>
                <w:color w:val="000000"/>
                <w:szCs w:val="24"/>
              </w:rPr>
              <w:t>메시지를 출력한다.</w:t>
            </w:r>
            <w:r>
              <w:rPr>
                <w:rStyle w:val="ae"/>
                <w:rFonts w:ascii="맑은 고딕" w:eastAsia="맑은 고딕" w:hAnsi="맑은 고딕" w:cs="맑은 고딕"/>
                <w:b w:val="0"/>
                <w:bCs/>
                <w:color w:val="000000"/>
                <w:szCs w:val="24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E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165B2" w:rsidRPr="00B9673F" w:rsidRDefault="00B165B2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이미 등록된 그룹 이름일 경우: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 ‘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중복되는 그룹 이름입니다.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 xml:space="preserve">’ 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메시를 출력한다.</w:t>
            </w:r>
          </w:p>
        </w:tc>
      </w:tr>
      <w:tr w:rsidR="00B165B2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</w:t>
            </w:r>
          </w:p>
        </w:tc>
      </w:tr>
      <w:tr w:rsidR="00B165B2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</w:p>
        </w:tc>
      </w:tr>
      <w:tr w:rsidR="00B165B2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B03-&gt;B04-&gt;B05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-&gt;B06</w:t>
            </w:r>
          </w:p>
        </w:tc>
      </w:tr>
      <w:tr w:rsidR="00B165B2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165B2" w:rsidRPr="00B9673F" w:rsidRDefault="00B165B2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165B2" w:rsidRPr="00B9673F" w:rsidRDefault="00B165B2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B165B2" w:rsidRPr="00B9673F" w:rsidRDefault="00B165B2" w:rsidP="00B9673F">
            <w:pPr>
              <w:rPr>
                <w:rStyle w:val="ae"/>
                <w:rFonts w:ascii="맑은 고딕" w:hAnsi="맑은 고딕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03-&gt;B04-&gt;B05-&gt;E02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5</w:t>
      </w:r>
      <w:r>
        <w:t xml:space="preserve">: </w:t>
      </w:r>
      <w:r w:rsidR="00082387">
        <w:rPr>
          <w:rFonts w:hint="eastAsia"/>
        </w:rPr>
        <w:t>그룹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관리를</w:t>
      </w:r>
      <w:r w:rsidR="00082387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그룹장 선정 및 멤버 초대를 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9B165D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모임 화면을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9B165D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모임 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메인 화면이 실행된다.</w:t>
            </w:r>
            <w:r w:rsidR="00B9673F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9B165D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그룹장 투표 공지를 만든다.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9B165D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투표에 참여한다.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EA5B21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시스템은 투표 결과를 출력한다.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사용자는 </w:t>
            </w:r>
            <w:r w:rsidR="00EA5B21" w:rsidRPr="00EE1C52">
              <w:rPr>
                <w:rStyle w:val="ae"/>
                <w:rFonts w:ascii="맑은 고딕" w:hAnsi="맑은 고딕" w:hint="eastAsia"/>
                <w:color w:val="000000"/>
              </w:rPr>
              <w:t>멤버를 검색하고,</w:t>
            </w:r>
            <w:r w:rsidR="00EA5B21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EA5B21" w:rsidRPr="00EE1C52">
              <w:rPr>
                <w:rStyle w:val="ae"/>
                <w:rFonts w:ascii="맑은 고딕" w:hAnsi="맑은 고딕" w:hint="eastAsia"/>
                <w:color w:val="000000"/>
              </w:rPr>
              <w:t>초대하기 버튼을 클릭한다.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EA5B21" w:rsidP="00B9673F">
            <w:pPr>
              <w:rPr>
                <w:rStyle w:val="ae"/>
                <w:rFonts w:ascii="맑은 고딕" w:hAnsi="맑은 고딕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초대 수락 버튼을 클릭한다.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 w:rsidR="00EA5B21">
              <w:rPr>
                <w:rStyle w:val="ae"/>
                <w:rFonts w:ascii="맑은 고딕" w:hAnsi="맑은 고딕"/>
                <w:bCs/>
                <w:color w:val="000000"/>
              </w:rPr>
              <w:t>4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-&gt;B0</w:t>
            </w:r>
            <w:r w:rsidR="00EA5B21">
              <w:rPr>
                <w:rStyle w:val="ae"/>
                <w:rFonts w:ascii="맑은 고딕" w:hAnsi="맑은 고딕"/>
                <w:bCs/>
                <w:color w:val="000000"/>
              </w:rPr>
              <w:t>5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6</w:t>
      </w:r>
      <w:r>
        <w:t xml:space="preserve">: </w:t>
      </w:r>
      <w:r w:rsidR="00082387">
        <w:rPr>
          <w:rFonts w:hint="eastAsia"/>
        </w:rPr>
        <w:t>책을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선택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책을 선택한다.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책D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>B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274261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모임 화면을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274261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‘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오늘의 책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에 선택한 책을 출력한다.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EE1C52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EE1C52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책D</w:t>
            </w:r>
            <w:r w:rsidRPr="00EE1C52">
              <w:rPr>
                <w:rStyle w:val="ae"/>
                <w:rFonts w:ascii="맑은 고딕" w:eastAsia="맑은 고딕" w:hAnsi="맑은 고딕" w:cs="Times New Roman"/>
                <w:b w:val="0"/>
                <w:color w:val="000000"/>
                <w:szCs w:val="24"/>
              </w:rPr>
              <w:t>B</w:t>
            </w: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를 통한 책 검색을 해서 도서를 선정한다.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4279C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후보 도서 중 하나를 선택해 투표에 참여한다.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4279C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투표 결과를 출력한다.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4279C4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투표 결과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중복되는 투표 수가 나올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</w:p>
          <w:p w:rsidR="00B9673F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lastRenderedPageBreak/>
              <w:t xml:space="preserve">-1.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먼저 등록된 도서를 선택한다.</w:t>
            </w:r>
          </w:p>
          <w:p w:rsidR="004279C4" w:rsidRPr="00B9673F" w:rsidRDefault="004279C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-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2.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재투표한다.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lastRenderedPageBreak/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01-&gt;B02-&gt;E01</w:t>
            </w:r>
            <w:r w:rsidR="004279C4">
              <w:rPr>
                <w:rStyle w:val="ae"/>
                <w:rFonts w:ascii="맑은 고딕" w:hAnsi="맑은 고딕"/>
                <w:bCs/>
                <w:color w:val="000000"/>
              </w:rPr>
              <w:t>-1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01-&gt;B02-&gt;</w:t>
            </w:r>
            <w:r w:rsidR="004279C4">
              <w:rPr>
                <w:rStyle w:val="ae"/>
                <w:rFonts w:ascii="맑은 고딕" w:hAnsi="맑은 고딕"/>
                <w:bCs/>
                <w:color w:val="000000"/>
              </w:rPr>
              <w:t>E01-2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7</w:t>
      </w:r>
      <w:r>
        <w:t xml:space="preserve">: </w:t>
      </w:r>
      <w:r w:rsidR="00082387">
        <w:rPr>
          <w:rFonts w:hint="eastAsia"/>
        </w:rPr>
        <w:t>발제자를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선정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진행 중인 책의 발제자를 선정한다.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F1159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/>
                <w:color w:val="000000"/>
              </w:rPr>
              <w:t>모임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 화면을 실행한다.</w:t>
            </w:r>
          </w:p>
        </w:tc>
      </w:tr>
      <w:tr w:rsidR="00F11597" w:rsidRPr="00D54A11" w:rsidTr="00B9673F">
        <w:tc>
          <w:tcPr>
            <w:tcW w:w="1550" w:type="dxa"/>
            <w:shd w:val="clear" w:color="auto" w:fill="CCCCCC"/>
            <w:vAlign w:val="center"/>
          </w:tcPr>
          <w:p w:rsidR="00F11597" w:rsidRPr="00D54A11" w:rsidRDefault="00F11597" w:rsidP="00F115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F11597" w:rsidRPr="00EE1C52" w:rsidRDefault="00F11597" w:rsidP="00F11597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‘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발제자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에 선택된 발제자를 출력한다.</w:t>
            </w:r>
          </w:p>
        </w:tc>
      </w:tr>
      <w:tr w:rsidR="00F11597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F11597" w:rsidRPr="00D54A11" w:rsidRDefault="00F11597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F11597" w:rsidRPr="00AE0979" w:rsidRDefault="00F11597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F11597" w:rsidRPr="00AE0979" w:rsidRDefault="00F11597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책을 등록한 사람을 발제자로 선정한다.</w:t>
            </w:r>
          </w:p>
        </w:tc>
      </w:tr>
      <w:tr w:rsidR="00F11597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F11597" w:rsidRPr="00D54A11" w:rsidRDefault="00F11597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F11597" w:rsidRPr="00AE0979" w:rsidRDefault="00F11597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F11597" w:rsidRPr="00AE0979" w:rsidRDefault="00F11597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다른 사용자를 발제자로 설정한다.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 w:rsidR="00F11597">
              <w:rPr>
                <w:rStyle w:val="ae"/>
                <w:rFonts w:ascii="맑은 고딕" w:hAnsi="맑은 고딕"/>
                <w:bCs/>
                <w:color w:val="000000"/>
              </w:rPr>
              <w:t>2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8</w:t>
      </w:r>
      <w:r>
        <w:t xml:space="preserve">: </w:t>
      </w:r>
      <w:r w:rsidR="00082387">
        <w:rPr>
          <w:rFonts w:hint="eastAsia"/>
        </w:rPr>
        <w:t>발제문을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제시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AE0979" w:rsidRDefault="00082387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발제자는 발제문을 제시한다.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AE0979" w:rsidRDefault="00B9673F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AE0979" w:rsidRDefault="00DA6BB0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모임 화면</w:t>
            </w:r>
            <w:r w:rsidR="00B9673F" w:rsidRPr="00AE0979">
              <w:rPr>
                <w:rStyle w:val="ae"/>
                <w:rFonts w:ascii="맑은 고딕" w:hAnsi="맑은 고딕" w:hint="eastAsia"/>
                <w:color w:val="auto"/>
              </w:rPr>
              <w:t>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AE0979" w:rsidRDefault="00DA6BB0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‘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>발제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문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에 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작성한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발제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문을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출력한다.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B9673F" w:rsidP="00DA6BB0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="00DA6B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책의 발제문을 제시한다.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DA6BB0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DA6BB0" w:rsidP="00DA6BB0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발제문을 수정한다.</w:t>
            </w:r>
          </w:p>
        </w:tc>
      </w:tr>
      <w:tr w:rsidR="00B9673F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</w:t>
            </w:r>
          </w:p>
        </w:tc>
      </w:tr>
      <w:tr w:rsidR="00B9673F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B9673F" w:rsidRPr="00B9673F" w:rsidRDefault="00B9673F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B9673F" w:rsidRPr="00B9673F" w:rsidRDefault="00B9673F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</w:t>
            </w:r>
            <w:r w:rsidR="00DA6BB0">
              <w:rPr>
                <w:rStyle w:val="ae"/>
                <w:rFonts w:ascii="맑은 고딕" w:hAnsi="맑은 고딕" w:hint="eastAsia"/>
                <w:bCs/>
                <w:color w:val="000000"/>
              </w:rPr>
              <w:t>D</w:t>
            </w:r>
            <w:r w:rsidR="00DA6BB0">
              <w:rPr>
                <w:rStyle w:val="ae"/>
                <w:rFonts w:ascii="맑은 고딕" w:hAnsi="맑은 고딕"/>
                <w:bCs/>
                <w:color w:val="000000"/>
              </w:rPr>
              <w:t>01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C00</w:t>
      </w:r>
      <w:r w:rsidR="00082387">
        <w:t>9</w:t>
      </w:r>
      <w:r>
        <w:t xml:space="preserve">: </w:t>
      </w:r>
      <w:r w:rsidR="00082387">
        <w:rPr>
          <w:rFonts w:hint="eastAsia"/>
        </w:rPr>
        <w:t>스크랩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책의 구문을 스크랩한다.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,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  <w:r w:rsidR="00082387" w:rsidRPr="00EE1C52">
              <w:rPr>
                <w:rStyle w:val="ae"/>
                <w:rFonts w:ascii="맑은 고딕" w:hAnsi="맑은 고딕" w:hint="eastAsia"/>
                <w:color w:val="000000"/>
              </w:rPr>
              <w:t>책D</w:t>
            </w:r>
            <w:r w:rsidR="00082387" w:rsidRPr="00EE1C52">
              <w:rPr>
                <w:rStyle w:val="ae"/>
                <w:rFonts w:ascii="맑은 고딕" w:hAnsi="맑은 고딕"/>
                <w:color w:val="000000"/>
              </w:rPr>
              <w:t>B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프로그램을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475370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등록한 글을 출력한다.</w:t>
            </w:r>
          </w:p>
        </w:tc>
      </w:tr>
      <w:tr w:rsidR="00A91F09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A91F09" w:rsidRPr="00D54A11" w:rsidRDefault="00A91F09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A91F09" w:rsidRPr="00EE1C52" w:rsidRDefault="00A91F09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</w:pPr>
            <w:r w:rsidRPr="00EE1C52">
              <w:rPr>
                <w:rStyle w:val="ae"/>
                <w:rFonts w:ascii="맑은 고딕" w:eastAsia="맑은 고딕" w:hAnsi="맑은 고딕" w:cs="Times New Roman" w:hint="eastAsia"/>
                <w:b w:val="0"/>
                <w:color w:val="000000"/>
                <w:szCs w:val="24"/>
              </w:rPr>
              <w:t>사용자는 메인 화면 하단의 글쓰기 버튼을 클릭한다.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A91F09" w:rsidRPr="00EE1C52" w:rsidRDefault="00A91F09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카메라 또는 라이브러리를 통해 책의 구문을 찍는다.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A91F09" w:rsidRPr="00EE1C52" w:rsidRDefault="00A91F09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사용자는 특정 구문에 형광펜을 긋는다.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A91F09" w:rsidRPr="00AE0979" w:rsidRDefault="00A91F09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>
              <w:rPr>
                <w:rStyle w:val="ae"/>
                <w:rFonts w:ascii="맑은 고딕" w:hAnsi="맑은 고딕"/>
                <w:color w:val="auto"/>
              </w:rPr>
              <w:t>‘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사진 없이 기록하기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’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버튼을 클릭한다.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AE0979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A91F09" w:rsidRPr="00AE0979" w:rsidRDefault="00A91F09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책을 검색하여 선택한다.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3125EF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책의 페이지와 메모를 적는다.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Pr="003125EF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07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 xml:space="preserve">사용자는 </w:t>
            </w:r>
            <w:r>
              <w:rPr>
                <w:rStyle w:val="ae"/>
                <w:rFonts w:ascii="맑은 고딕" w:hAnsi="맑은 고딕"/>
                <w:color w:val="auto"/>
              </w:rPr>
              <w:t>0-5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점까지 책을 평가한다.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08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/>
                <w:color w:val="auto"/>
              </w:rPr>
              <w:t>사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용자는 등록 버튼을 클릭한다.</w:t>
            </w:r>
          </w:p>
        </w:tc>
      </w:tr>
      <w:tr w:rsidR="00A91F09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D54A11" w:rsidRDefault="00A91F09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A91F09" w:rsidRDefault="00A91F09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>
              <w:rPr>
                <w:rStyle w:val="ae"/>
                <w:rFonts w:ascii="맑은 고딕" w:hAnsi="맑은 고딕"/>
                <w:color w:val="auto"/>
              </w:rPr>
              <w:t>09</w:t>
            </w:r>
          </w:p>
        </w:tc>
        <w:tc>
          <w:tcPr>
            <w:tcW w:w="6042" w:type="dxa"/>
            <w:shd w:val="clear" w:color="auto" w:fill="auto"/>
          </w:tcPr>
          <w:p w:rsidR="00A91F09" w:rsidRDefault="00A91F09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글을 데이터베이스에 저장한다.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A91F09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A91F09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08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등록 취소 버튼을 클릭할 경우,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메인 화면을 출력한다.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B9673F" w:rsidRPr="00B9673F" w:rsidRDefault="00A91F09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책을 평가하지 않고 등록 버튼을 선택할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‘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책을 평가해주세요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’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메시지를 출력한다.</w:t>
            </w:r>
          </w:p>
        </w:tc>
      </w:tr>
      <w:tr w:rsidR="00A91F09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A91F09" w:rsidRPr="00B9673F" w:rsidRDefault="00A91F09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A91F09" w:rsidRPr="00B9673F" w:rsidRDefault="00A91F09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A91F09" w:rsidRPr="00B9673F" w:rsidRDefault="00A91F09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1-&gt;B02-&gt;B03-&gt;B05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-&gt;</w:t>
            </w: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06-&gt;B07-&gt;B08-&gt;B09</w:t>
            </w:r>
          </w:p>
        </w:tc>
      </w:tr>
      <w:tr w:rsidR="00A91F09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B9673F" w:rsidRDefault="00A91F09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A91F09" w:rsidRPr="00B9673F" w:rsidRDefault="00A91F09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A91F09" w:rsidRPr="00B9673F" w:rsidRDefault="00981B48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01-&gt;B02-&gt;B03-&gt;B05-&gt;B07-&gt;B08-&gt;B09</w:t>
            </w:r>
          </w:p>
        </w:tc>
      </w:tr>
      <w:tr w:rsidR="00A91F09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A91F09" w:rsidRPr="00B9673F" w:rsidRDefault="00A91F09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A91F09" w:rsidRPr="00B9673F" w:rsidRDefault="00A91F09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A91F09" w:rsidRPr="00B9673F" w:rsidRDefault="0008069A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01-&gt;B02-&gt;B03-&gt;B05-&gt;B06-&gt;B08-&gt;E01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01-&gt;B02-&gt;B03-&gt;B05-&gt;B08-&gt;E01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N005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1-&gt;B04-&gt;B05-&gt;B06-&gt;B07-&gt;B08-&gt;B09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N006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01-&gt;B04-&gt;B05-&gt;B07-&gt;B08-&gt;B09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N007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1-&gt;B04-&gt;B05-&gt;B06-&gt;B08-&gt;E01</w:t>
            </w:r>
          </w:p>
        </w:tc>
      </w:tr>
      <w:tr w:rsidR="0008069A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08069A" w:rsidRPr="00B9673F" w:rsidRDefault="0008069A" w:rsidP="0008069A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08069A" w:rsidRPr="00B9673F" w:rsidRDefault="0008069A" w:rsidP="0008069A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N008</w:t>
            </w:r>
          </w:p>
        </w:tc>
        <w:tc>
          <w:tcPr>
            <w:tcW w:w="6042" w:type="dxa"/>
          </w:tcPr>
          <w:p w:rsidR="0008069A" w:rsidRPr="00B9673F" w:rsidRDefault="0008069A" w:rsidP="0008069A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1-&gt;B04-&gt;B05-&gt;B08-&gt;E01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7E70C2" w:rsidRDefault="00B9673F" w:rsidP="00B9673F">
      <w:pPr>
        <w:rPr>
          <w:rFonts w:hint="eastAsia"/>
        </w:rPr>
      </w:pPr>
      <w:r>
        <w:rPr>
          <w:rFonts w:hint="eastAsia"/>
        </w:rPr>
        <w:t>U</w:t>
      </w:r>
      <w:r>
        <w:t>C0</w:t>
      </w:r>
      <w:r w:rsidR="00082387">
        <w:t>10</w:t>
      </w:r>
      <w:r>
        <w:t xml:space="preserve">: </w:t>
      </w:r>
      <w:r w:rsidR="00082387">
        <w:rPr>
          <w:rFonts w:hint="eastAsia"/>
        </w:rPr>
        <w:t>일정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및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장소를</w:t>
      </w:r>
      <w:r w:rsidR="00082387">
        <w:rPr>
          <w:rFonts w:hint="eastAsia"/>
        </w:rPr>
        <w:t xml:space="preserve"> </w:t>
      </w:r>
      <w:r w:rsidR="00082387">
        <w:rPr>
          <w:rFonts w:hint="eastAsia"/>
        </w:rPr>
        <w:t>선정한다</w:t>
      </w:r>
      <w:r w:rsidR="00082387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8"/>
        <w:gridCol w:w="5874"/>
      </w:tblGrid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B9673F" w:rsidRPr="00EE1C52" w:rsidRDefault="00082387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일정 및 장소를 선정해 공유한다.</w:t>
            </w: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 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9673F" w:rsidRPr="00EE1C52" w:rsidRDefault="00B9673F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사용자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9673F" w:rsidRPr="00EE1C52" w:rsidRDefault="00391B74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EE1C52">
              <w:rPr>
                <w:rStyle w:val="ae"/>
                <w:rFonts w:ascii="맑은 고딕" w:hAnsi="맑은 고딕"/>
                <w:color w:val="000000"/>
              </w:rPr>
              <w:t xml:space="preserve">모임 </w:t>
            </w:r>
            <w:r w:rsidRPr="00EE1C52">
              <w:rPr>
                <w:rStyle w:val="ae"/>
                <w:rFonts w:ascii="맑은 고딕" w:hAnsi="맑은 고딕" w:hint="eastAsia"/>
                <w:color w:val="000000"/>
              </w:rPr>
              <w:t>화면</w:t>
            </w:r>
            <w:r w:rsidR="00B9673F" w:rsidRPr="00EE1C52">
              <w:rPr>
                <w:rStyle w:val="ae"/>
                <w:rFonts w:ascii="맑은 고딕" w:hAnsi="맑은 고딕" w:hint="eastAsia"/>
                <w:color w:val="000000"/>
              </w:rPr>
              <w:t>을 실행시킨다.</w:t>
            </w:r>
          </w:p>
        </w:tc>
      </w:tr>
      <w:tr w:rsidR="00B9673F" w:rsidRPr="00D54A11" w:rsidTr="00B9673F">
        <w:tc>
          <w:tcPr>
            <w:tcW w:w="1550" w:type="dxa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9673F" w:rsidRPr="00EE1C52" w:rsidRDefault="00391B74" w:rsidP="00B9673F">
            <w:pPr>
              <w:rPr>
                <w:rStyle w:val="ae"/>
                <w:rFonts w:ascii="맑은 고딕" w:hAnsi="맑은 고딕" w:hint="eastAsia"/>
                <w:color w:val="000000"/>
              </w:rPr>
            </w:pP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모임 화면 상단의 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‘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다음 모임</w:t>
            </w:r>
            <w:r w:rsidRPr="00DA6BB0">
              <w:rPr>
                <w:rStyle w:val="ae"/>
                <w:rFonts w:ascii="맑은 고딕" w:hAnsi="맑은 고딕"/>
                <w:color w:val="000000"/>
              </w:rPr>
              <w:t>’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에 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작성한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</w:t>
            </w:r>
            <w:r>
              <w:rPr>
                <w:rStyle w:val="ae"/>
                <w:rFonts w:ascii="맑은 고딕" w:hAnsi="맑은 고딕" w:hint="eastAsia"/>
                <w:color w:val="000000"/>
              </w:rPr>
              <w:t>선정된 일정과 장소를</w:t>
            </w:r>
            <w:r w:rsidRPr="00DA6BB0">
              <w:rPr>
                <w:rStyle w:val="ae"/>
                <w:rFonts w:ascii="맑은 고딕" w:hAnsi="맑은 고딕" w:hint="eastAsia"/>
                <w:color w:val="000000"/>
              </w:rPr>
              <w:t xml:space="preserve"> 출력한다.</w:t>
            </w:r>
          </w:p>
        </w:tc>
      </w:tr>
      <w:tr w:rsidR="00B9673F" w:rsidRPr="00D54A11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B9673F" w:rsidRPr="00D54A11" w:rsidRDefault="00B9673F" w:rsidP="00B9673F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 w:rsidRPr="00AE0979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일정 투표 공지를 등록한다.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AE0979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E0979">
              <w:rPr>
                <w:rStyle w:val="ae"/>
                <w:rFonts w:ascii="맑은 고딕" w:hAnsi="맑은 고딕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장소 투표 공지를 등록한다.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투표를 한다</w:t>
            </w:r>
            <w:r w:rsidR="00B9673F" w:rsidRPr="00AE0979">
              <w:rPr>
                <w:rStyle w:val="ae"/>
                <w:rFonts w:ascii="맑은 고딕" w:hAnsi="맑은 고딕" w:hint="eastAsia"/>
                <w:color w:val="auto"/>
              </w:rPr>
              <w:t>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시스템은 투표 결과를 출력한다.</w:t>
            </w:r>
          </w:p>
        </w:tc>
      </w:tr>
      <w:tr w:rsidR="00B9673F" w:rsidRPr="00D54A11" w:rsidTr="00B9673F">
        <w:tc>
          <w:tcPr>
            <w:tcW w:w="1550" w:type="dxa"/>
            <w:vMerge/>
            <w:shd w:val="clear" w:color="auto" w:fill="CCCCCC"/>
            <w:vAlign w:val="center"/>
          </w:tcPr>
          <w:p w:rsidR="00B9673F" w:rsidRPr="00D54A11" w:rsidRDefault="00B9673F" w:rsidP="00B9673F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932" w:type="dxa"/>
            <w:shd w:val="clear" w:color="auto" w:fill="auto"/>
          </w:tcPr>
          <w:p w:rsidR="00B9673F" w:rsidRPr="00AE0979" w:rsidRDefault="00B9673F" w:rsidP="00B9673F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 w:rsidRPr="003125EF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125EF">
              <w:rPr>
                <w:rStyle w:val="ae"/>
                <w:rFonts w:ascii="맑은 고딕" w:hAnsi="맑은 고딕"/>
                <w:color w:val="auto"/>
              </w:rPr>
              <w:t>0</w:t>
            </w:r>
            <w:r>
              <w:rPr>
                <w:rStyle w:val="ae"/>
                <w:rFonts w:ascii="맑은 고딕" w:hAnsi="맑은 고딕"/>
                <w:color w:val="auto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B9673F" w:rsidRPr="00AE0979" w:rsidRDefault="00391B74" w:rsidP="00B9673F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사용자는 참석여부를 클릭한다.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</w:p>
        </w:tc>
      </w:tr>
      <w:tr w:rsidR="00B9673F" w:rsidRPr="00B9673F" w:rsidTr="00B9673F">
        <w:tc>
          <w:tcPr>
            <w:tcW w:w="1550" w:type="dxa"/>
            <w:shd w:val="clear" w:color="auto" w:fill="CCCCCC"/>
            <w:vAlign w:val="center"/>
          </w:tcPr>
          <w:p w:rsidR="00B9673F" w:rsidRPr="00B9673F" w:rsidRDefault="00B9673F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B9673F" w:rsidRPr="00B9673F" w:rsidRDefault="00B9673F" w:rsidP="00B9673F">
            <w:pPr>
              <w:pStyle w:val="af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 w:rsidRPr="00B9673F"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391B74" w:rsidRPr="00B9673F" w:rsidRDefault="00391B74" w:rsidP="00B9673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같은 득표 수의 선택지가 나올 경우: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bCs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bCs/>
                <w:color w:val="000000"/>
                <w:szCs w:val="24"/>
              </w:rPr>
              <w:t>재투표한다.</w:t>
            </w:r>
          </w:p>
        </w:tc>
      </w:tr>
      <w:tr w:rsidR="00F57E64" w:rsidRPr="00B9673F" w:rsidTr="00B9673F">
        <w:tc>
          <w:tcPr>
            <w:tcW w:w="1550" w:type="dxa"/>
            <w:vMerge w:val="restart"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rFonts w:hint="eastAsia"/>
                <w:color w:val="000000"/>
              </w:rPr>
            </w:pPr>
            <w:r w:rsidRPr="00B9673F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SN001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B0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1-&gt;B03-&gt;B04-&gt;B05</w:t>
            </w:r>
          </w:p>
        </w:tc>
      </w:tr>
      <w:tr w:rsidR="00F57E64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N002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B02-&gt;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3-&gt;B04-&gt;B05</w:t>
            </w:r>
          </w:p>
        </w:tc>
      </w:tr>
      <w:tr w:rsidR="00F57E64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N003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 w:rsidRPr="00B9673F"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01-&gt;B0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3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-&gt;B0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4</w:t>
            </w:r>
            <w:r w:rsidRPr="00B9673F">
              <w:rPr>
                <w:rStyle w:val="ae"/>
                <w:rFonts w:ascii="맑은 고딕" w:hAnsi="맑은 고딕"/>
                <w:bCs/>
                <w:color w:val="000000"/>
              </w:rPr>
              <w:t>-&gt;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E01</w:t>
            </w:r>
          </w:p>
        </w:tc>
      </w:tr>
      <w:tr w:rsidR="00F57E64" w:rsidRPr="00B9673F" w:rsidTr="00B9673F">
        <w:tc>
          <w:tcPr>
            <w:tcW w:w="1550" w:type="dxa"/>
            <w:vMerge/>
            <w:shd w:val="clear" w:color="auto" w:fill="CCCCCC"/>
            <w:vAlign w:val="center"/>
          </w:tcPr>
          <w:p w:rsidR="00F57E64" w:rsidRPr="00B9673F" w:rsidRDefault="00F57E64" w:rsidP="00B9673F">
            <w:pPr>
              <w:pStyle w:val="af"/>
              <w:rPr>
                <w:rFonts w:hint="eastAsia"/>
                <w:color w:val="000000"/>
              </w:rPr>
            </w:pPr>
          </w:p>
        </w:tc>
        <w:tc>
          <w:tcPr>
            <w:tcW w:w="932" w:type="dxa"/>
          </w:tcPr>
          <w:p w:rsidR="00F57E64" w:rsidRPr="00B9673F" w:rsidRDefault="00F57E64" w:rsidP="00B9673F">
            <w:pPr>
              <w:jc w:val="center"/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S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N004</w:t>
            </w:r>
          </w:p>
        </w:tc>
        <w:tc>
          <w:tcPr>
            <w:tcW w:w="6042" w:type="dxa"/>
          </w:tcPr>
          <w:p w:rsidR="00F57E64" w:rsidRPr="00B9673F" w:rsidRDefault="00F57E64" w:rsidP="00B9673F">
            <w:pPr>
              <w:rPr>
                <w:rStyle w:val="ae"/>
                <w:rFonts w:ascii="맑은 고딕" w:hAnsi="맑은 고딕" w:hint="eastAsia"/>
                <w:bCs/>
                <w:color w:val="000000"/>
              </w:rPr>
            </w:pPr>
            <w:r>
              <w:rPr>
                <w:rStyle w:val="ae"/>
                <w:rFonts w:ascii="맑은 고딕" w:hAnsi="맑은 고딕" w:hint="eastAsia"/>
                <w:bCs/>
                <w:color w:val="000000"/>
              </w:rPr>
              <w:t>B</w:t>
            </w:r>
            <w:r>
              <w:rPr>
                <w:rStyle w:val="ae"/>
                <w:rFonts w:ascii="맑은 고딕" w:hAnsi="맑은 고딕"/>
                <w:bCs/>
                <w:color w:val="000000"/>
              </w:rPr>
              <w:t>02-&gt;B03-&gt;B04-&gt;E01</w:t>
            </w:r>
          </w:p>
        </w:tc>
      </w:tr>
    </w:tbl>
    <w:p w:rsidR="00B9673F" w:rsidRPr="00B9673F" w:rsidRDefault="00B9673F" w:rsidP="00B9673F">
      <w:pPr>
        <w:rPr>
          <w:bCs/>
          <w:color w:val="000000"/>
        </w:rPr>
      </w:pPr>
    </w:p>
    <w:p w:rsidR="00B9673F" w:rsidRPr="00EE1C52" w:rsidRDefault="00B9673F" w:rsidP="000C1642">
      <w:pPr>
        <w:rPr>
          <w:rFonts w:hint="eastAsia"/>
          <w:bCs/>
          <w:color w:val="000000"/>
        </w:rPr>
      </w:pPr>
    </w:p>
    <w:p w:rsidR="007E70C2" w:rsidRDefault="007E70C2" w:rsidP="000C1642">
      <w:pPr>
        <w:sectPr w:rsidR="007E70C2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0C1642">
      <w:pPr>
        <w:sectPr w:rsidR="007E70C2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Default="007E70C2" w:rsidP="004221DF">
      <w:pPr>
        <w:rPr>
          <w:rFonts w:hint="eastAsia"/>
        </w:rPr>
      </w:pPr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pPr>
              <w:rPr>
                <w:rFonts w:hint="eastAsia"/>
              </w:rPr>
            </w:pPr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/>
              </w:rPr>
            </w:pPr>
            <w:r w:rsidRPr="00752487">
              <w:rPr>
                <w:rFonts w:ascii="돋움" w:eastAsia="돋움" w:hAnsi="돋움"/>
              </w:rPr>
              <w:t>SC00</w:t>
            </w:r>
            <w:r w:rsidR="00752487" w:rsidRPr="00752487">
              <w:rPr>
                <w:rFonts w:ascii="돋움" w:eastAsia="돋움" w:hAnsi="돋움"/>
              </w:rPr>
              <w:t>1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메인 화면</w:t>
            </w:r>
          </w:p>
        </w:tc>
        <w:tc>
          <w:tcPr>
            <w:tcW w:w="1560" w:type="dxa"/>
          </w:tcPr>
          <w:p w:rsidR="005A219F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C001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C002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C003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C004</w:t>
            </w:r>
          </w:p>
          <w:p w:rsidR="005D54EB" w:rsidRPr="00CC2400" w:rsidRDefault="005D54EB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C005</w:t>
            </w:r>
          </w:p>
        </w:tc>
        <w:tc>
          <w:tcPr>
            <w:tcW w:w="4727" w:type="dxa"/>
          </w:tcPr>
          <w:p w:rsidR="005A219F" w:rsidRPr="00752487" w:rsidRDefault="00752487" w:rsidP="005A219F">
            <w:pPr>
              <w:jc w:val="left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로그인</w:t>
            </w:r>
            <w:r w:rsidR="00016901">
              <w:rPr>
                <w:rFonts w:ascii="돋움" w:eastAsia="돋움" w:hAnsi="돋움" w:hint="eastAsia"/>
              </w:rPr>
              <w:t>,</w:t>
            </w:r>
            <w:r w:rsidR="00016901">
              <w:rPr>
                <w:rFonts w:ascii="돋움" w:eastAsia="돋움" w:hAnsi="돋움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>회원가입,</w:t>
            </w:r>
            <w:r w:rsidRPr="00752487">
              <w:rPr>
                <w:rFonts w:ascii="돋움" w:eastAsia="돋움" w:hAnsi="돋움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>설정,</w:t>
            </w:r>
            <w:r w:rsidRPr="00752487">
              <w:rPr>
                <w:rFonts w:ascii="돋움" w:eastAsia="돋움" w:hAnsi="돋움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 xml:space="preserve">그룹가입/관리 </w:t>
            </w:r>
            <w:r w:rsidR="009A2290">
              <w:rPr>
                <w:rFonts w:ascii="돋움" w:eastAsia="돋움" w:hAnsi="돋움" w:hint="eastAsia"/>
              </w:rPr>
              <w:t>화면</w:t>
            </w:r>
            <w:r w:rsidR="00CA12C3">
              <w:rPr>
                <w:rFonts w:ascii="돋움" w:eastAsia="돋움" w:hAnsi="돋움" w:hint="eastAsia"/>
              </w:rPr>
              <w:t>,</w:t>
            </w:r>
            <w:r w:rsidR="00CA12C3">
              <w:rPr>
                <w:rFonts w:ascii="돋움" w:eastAsia="돋움" w:hAnsi="돋움"/>
              </w:rPr>
              <w:t xml:space="preserve"> </w:t>
            </w:r>
            <w:r w:rsidR="00CA12C3">
              <w:rPr>
                <w:rFonts w:ascii="돋움" w:eastAsia="돋움" w:hAnsi="돋움" w:hint="eastAsia"/>
              </w:rPr>
              <w:t>모임화면</w:t>
            </w:r>
            <w:r w:rsidR="008C18A1">
              <w:rPr>
                <w:rFonts w:ascii="돋움" w:eastAsia="돋움" w:hAnsi="돋움" w:hint="eastAsia"/>
              </w:rPr>
              <w:t xml:space="preserve">, 스크랩하기 </w:t>
            </w:r>
            <w:r w:rsidRPr="00752487">
              <w:rPr>
                <w:rFonts w:ascii="돋움" w:eastAsia="돋움" w:hAnsi="돋움" w:hint="eastAsia"/>
              </w:rPr>
              <w:t>로 연결 할 수 있다.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2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1560" w:type="dxa"/>
          </w:tcPr>
          <w:p w:rsidR="005A219F" w:rsidRPr="00CC2400" w:rsidRDefault="0075248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UC002</w:t>
            </w:r>
          </w:p>
        </w:tc>
        <w:tc>
          <w:tcPr>
            <w:tcW w:w="4727" w:type="dxa"/>
          </w:tcPr>
          <w:p w:rsidR="005A219F" w:rsidRPr="00752487" w:rsidRDefault="00752487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등록해 놓은 아이디와 비밀번호</w:t>
            </w:r>
            <w:r w:rsidR="009A2290">
              <w:rPr>
                <w:rFonts w:ascii="돋움" w:eastAsia="돋움" w:hAnsi="돋움" w:hint="eastAsia"/>
              </w:rPr>
              <w:t>를 입력받아</w:t>
            </w:r>
            <w:r>
              <w:rPr>
                <w:rFonts w:ascii="돋움" w:eastAsia="돋움" w:hAnsi="돋움" w:hint="eastAsia"/>
              </w:rPr>
              <w:t xml:space="preserve"> 로그인한다.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3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1560" w:type="dxa"/>
          </w:tcPr>
          <w:p w:rsidR="005A219F" w:rsidRPr="00CC2400" w:rsidRDefault="00752487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C001</w:t>
            </w:r>
          </w:p>
        </w:tc>
        <w:tc>
          <w:tcPr>
            <w:tcW w:w="4727" w:type="dxa"/>
          </w:tcPr>
          <w:p w:rsidR="005A219F" w:rsidRPr="00752487" w:rsidRDefault="00752487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비밀번호,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닉네임을 </w:t>
            </w:r>
            <w:r w:rsidR="009A2290">
              <w:rPr>
                <w:rFonts w:ascii="돋움" w:eastAsia="돋움" w:hAnsi="돋움" w:hint="eastAsia"/>
              </w:rPr>
              <w:t>입력받아</w:t>
            </w:r>
            <w:r>
              <w:rPr>
                <w:rFonts w:ascii="돋움" w:eastAsia="돋움" w:hAnsi="돋움" w:hint="eastAsia"/>
              </w:rPr>
              <w:t xml:space="preserve"> 회원가입을 한다.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4</w:t>
            </w:r>
          </w:p>
        </w:tc>
        <w:tc>
          <w:tcPr>
            <w:tcW w:w="1275" w:type="dxa"/>
          </w:tcPr>
          <w:p w:rsidR="005A219F" w:rsidRPr="00752487" w:rsidRDefault="00752487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설정</w:t>
            </w:r>
          </w:p>
        </w:tc>
        <w:tc>
          <w:tcPr>
            <w:tcW w:w="1560" w:type="dxa"/>
          </w:tcPr>
          <w:p w:rsidR="005A219F" w:rsidRPr="00CC2400" w:rsidRDefault="00752487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UC003</w:t>
            </w:r>
          </w:p>
        </w:tc>
        <w:tc>
          <w:tcPr>
            <w:tcW w:w="4727" w:type="dxa"/>
          </w:tcPr>
          <w:p w:rsidR="005A219F" w:rsidRPr="00752487" w:rsidRDefault="00061807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계정관리 버튼을 눌러서 </w:t>
            </w:r>
            <w:r w:rsidR="008029AC">
              <w:rPr>
                <w:rFonts w:ascii="돋움" w:eastAsia="돋움" w:hAnsi="돋움" w:hint="eastAsia"/>
              </w:rPr>
              <w:t>프로필 관리를 할 수 있다</w:t>
            </w:r>
            <w:r>
              <w:rPr>
                <w:rFonts w:ascii="돋움" w:eastAsia="돋움" w:hAnsi="돋움" w:hint="eastAsia"/>
              </w:rPr>
              <w:t>.</w:t>
            </w:r>
            <w:r w:rsidR="009A2290">
              <w:rPr>
                <w:rFonts w:ascii="돋움" w:eastAsia="돋움" w:hAnsi="돋움"/>
              </w:rPr>
              <w:t xml:space="preserve"> </w:t>
            </w:r>
            <w:r w:rsidR="00EE7BFB">
              <w:rPr>
                <w:rFonts w:ascii="돋움" w:eastAsia="돋움" w:hAnsi="돋움" w:hint="eastAsia"/>
              </w:rPr>
              <w:t xml:space="preserve">알림을 끄거나 켤 </w:t>
            </w:r>
            <w:r w:rsidR="009A2290">
              <w:rPr>
                <w:rFonts w:ascii="돋움" w:eastAsia="돋움" w:hAnsi="돋움" w:hint="eastAsia"/>
              </w:rPr>
              <w:t>수 있다.</w:t>
            </w:r>
            <w:r w:rsidR="009A2290">
              <w:rPr>
                <w:rFonts w:ascii="돋움" w:eastAsia="돋움" w:hAnsi="돋움"/>
              </w:rPr>
              <w:t xml:space="preserve"> </w:t>
            </w:r>
            <w:r w:rsidR="009A2290">
              <w:rPr>
                <w:rFonts w:ascii="돋움" w:eastAsia="돋움" w:hAnsi="돋움" w:hint="eastAsia"/>
              </w:rPr>
              <w:t>로그아웃을 할 수 있다.</w:t>
            </w:r>
            <w:r w:rsidR="009A2290">
              <w:rPr>
                <w:rFonts w:ascii="돋움" w:eastAsia="돋움" w:hAnsi="돋움"/>
              </w:rPr>
              <w:t xml:space="preserve"> </w:t>
            </w:r>
            <w:r w:rsidR="009A2290">
              <w:rPr>
                <w:rFonts w:ascii="돋움" w:eastAsia="돋움" w:hAnsi="돋움" w:hint="eastAsia"/>
              </w:rPr>
              <w:t>계정을 삭제</w:t>
            </w:r>
            <w:r w:rsidR="008029AC">
              <w:rPr>
                <w:rFonts w:ascii="돋움" w:eastAsia="돋움" w:hAnsi="돋움" w:hint="eastAsia"/>
              </w:rPr>
              <w:t>할 수 있다</w:t>
            </w:r>
            <w:r w:rsidR="009A2290">
              <w:rPr>
                <w:rFonts w:ascii="돋움" w:eastAsia="돋움" w:hAnsi="돋움" w:hint="eastAsia"/>
              </w:rPr>
              <w:t>.</w:t>
            </w:r>
            <w:r w:rsidR="009A2290">
              <w:rPr>
                <w:rFonts w:ascii="돋움" w:eastAsia="돋움" w:hAnsi="돋움"/>
              </w:rPr>
              <w:t xml:space="preserve"> 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5</w:t>
            </w:r>
          </w:p>
        </w:tc>
        <w:tc>
          <w:tcPr>
            <w:tcW w:w="1275" w:type="dxa"/>
          </w:tcPr>
          <w:p w:rsidR="005A219F" w:rsidRPr="00752487" w:rsidRDefault="00F67EBC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계정관리</w:t>
            </w:r>
          </w:p>
        </w:tc>
        <w:tc>
          <w:tcPr>
            <w:tcW w:w="1560" w:type="dxa"/>
          </w:tcPr>
          <w:p w:rsidR="005A219F" w:rsidRPr="00CC2400" w:rsidRDefault="00F67EBC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C003</w:t>
            </w:r>
          </w:p>
        </w:tc>
        <w:tc>
          <w:tcPr>
            <w:tcW w:w="4727" w:type="dxa"/>
          </w:tcPr>
          <w:p w:rsidR="005A219F" w:rsidRPr="00752487" w:rsidRDefault="00F67EBC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프로필 사진,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닉네임,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휴대폰 번호,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성별,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생년월일,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직업을 입력하고 수정할 수 있다.</w:t>
            </w: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6</w:t>
            </w:r>
          </w:p>
        </w:tc>
        <w:tc>
          <w:tcPr>
            <w:tcW w:w="1275" w:type="dxa"/>
          </w:tcPr>
          <w:p w:rsidR="005A219F" w:rsidRPr="00752487" w:rsidRDefault="00061807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그룹검색/가입/만들기</w:t>
            </w:r>
          </w:p>
        </w:tc>
        <w:tc>
          <w:tcPr>
            <w:tcW w:w="1560" w:type="dxa"/>
          </w:tcPr>
          <w:p w:rsidR="005A219F" w:rsidRPr="00CC2400" w:rsidRDefault="00061807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C004</w:t>
            </w:r>
          </w:p>
        </w:tc>
        <w:tc>
          <w:tcPr>
            <w:tcW w:w="4727" w:type="dxa"/>
          </w:tcPr>
          <w:p w:rsidR="005A219F" w:rsidRPr="00752487" w:rsidRDefault="00061807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그룹 검색 및 가입과 그룹 만들기를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그룹이름과 아이디를 검색 할 수 있다.</w:t>
            </w:r>
            <w:r w:rsidR="00AF5058">
              <w:rPr>
                <w:rFonts w:ascii="돋움" w:eastAsia="돋움" w:hAnsi="돋움"/>
              </w:rPr>
              <w:t xml:space="preserve"> </w:t>
            </w:r>
            <w:r w:rsidR="00AF5058">
              <w:rPr>
                <w:rFonts w:ascii="돋움" w:eastAsia="돋움" w:hAnsi="돋움" w:hint="eastAsia"/>
              </w:rPr>
              <w:t>이때 그룹 이름이나 아이디가 없다면 경고창을 띄워 보여준다.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그룹 만들기 버튼을 통해 </w:t>
            </w:r>
            <w:r w:rsidR="00016901">
              <w:rPr>
                <w:rFonts w:ascii="돋움" w:eastAsia="돋움" w:hAnsi="돋움" w:hint="eastAsia"/>
              </w:rPr>
              <w:t>그룹만들기</w:t>
            </w:r>
            <w:r w:rsidR="00404F29">
              <w:rPr>
                <w:rFonts w:ascii="돋움" w:eastAsia="돋움" w:hAnsi="돋움" w:hint="eastAsia"/>
              </w:rPr>
              <w:t>(</w:t>
            </w:r>
            <w:r w:rsidR="00404F29" w:rsidRPr="00752487">
              <w:rPr>
                <w:rFonts w:ascii="돋움" w:eastAsia="돋움" w:hAnsi="돋움" w:hint="eastAsia"/>
              </w:rPr>
              <w:t>S</w:t>
            </w:r>
            <w:r w:rsidR="00404F29" w:rsidRPr="00752487">
              <w:rPr>
                <w:rFonts w:ascii="돋움" w:eastAsia="돋움" w:hAnsi="돋움"/>
              </w:rPr>
              <w:t>C007</w:t>
            </w:r>
            <w:r w:rsidR="00404F29">
              <w:rPr>
                <w:rFonts w:ascii="돋움" w:eastAsia="돋움" w:hAnsi="돋움"/>
              </w:rPr>
              <w:t>)</w:t>
            </w:r>
            <w:r w:rsidR="00016901">
              <w:rPr>
                <w:rFonts w:ascii="돋움" w:eastAsia="돋움" w:hAnsi="돋움" w:hint="eastAsia"/>
              </w:rPr>
              <w:t xml:space="preserve"> 화면으로 이동한다</w:t>
            </w:r>
            <w:r w:rsidR="00016901">
              <w:rPr>
                <w:rFonts w:ascii="돋움" w:eastAsia="돋움" w:hAnsi="돋움"/>
              </w:rPr>
              <w:t>.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7</w:t>
            </w:r>
          </w:p>
        </w:tc>
        <w:tc>
          <w:tcPr>
            <w:tcW w:w="1275" w:type="dxa"/>
          </w:tcPr>
          <w:p w:rsidR="00DC6FAB" w:rsidRPr="00752487" w:rsidRDefault="00061807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그룹 만들기</w:t>
            </w:r>
          </w:p>
        </w:tc>
        <w:tc>
          <w:tcPr>
            <w:tcW w:w="1560" w:type="dxa"/>
          </w:tcPr>
          <w:p w:rsidR="00DC6FAB" w:rsidRPr="00CC2400" w:rsidRDefault="00061807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061807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061807">
              <w:rPr>
                <w:rStyle w:val="ae"/>
                <w:color w:val="000000"/>
              </w:rPr>
              <w:t>C004</w:t>
            </w:r>
          </w:p>
        </w:tc>
        <w:tc>
          <w:tcPr>
            <w:tcW w:w="4727" w:type="dxa"/>
          </w:tcPr>
          <w:p w:rsidR="00DC6FAB" w:rsidRPr="00752487" w:rsidRDefault="00016901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그룹 이름을 입력받아 그룹을 만든다.</w:t>
            </w:r>
            <w:r>
              <w:rPr>
                <w:rFonts w:ascii="돋움" w:eastAsia="돋움" w:hAnsi="돋움"/>
              </w:rPr>
              <w:t xml:space="preserve"> </w:t>
            </w:r>
            <w:r w:rsidR="00AF5058">
              <w:rPr>
                <w:rFonts w:ascii="돋움" w:eastAsia="돋움" w:hAnsi="돋움" w:hint="eastAsia"/>
              </w:rPr>
              <w:t>이미 등록된 그룹 이름의 경우 경고창을 띄워 보여준다.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 w:rsidR="00752487" w:rsidRPr="00752487">
              <w:rPr>
                <w:rFonts w:ascii="돋움" w:eastAsia="돋움" w:hAnsi="돋움"/>
              </w:rPr>
              <w:t>8</w:t>
            </w:r>
          </w:p>
        </w:tc>
        <w:tc>
          <w:tcPr>
            <w:tcW w:w="1275" w:type="dxa"/>
          </w:tcPr>
          <w:p w:rsidR="00DC6FAB" w:rsidRPr="00752487" w:rsidRDefault="009D51AE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모임화면</w:t>
            </w:r>
          </w:p>
        </w:tc>
        <w:tc>
          <w:tcPr>
            <w:tcW w:w="1560" w:type="dxa"/>
          </w:tcPr>
          <w:p w:rsidR="00DC6FAB" w:rsidRPr="00CC2400" w:rsidRDefault="009D51AE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C005</w:t>
            </w:r>
          </w:p>
          <w:p w:rsidR="00AE5E00" w:rsidRPr="00CC2400" w:rsidRDefault="00AE5E00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C006</w:t>
            </w:r>
          </w:p>
          <w:p w:rsidR="001170DB" w:rsidRPr="00CC2400" w:rsidRDefault="001170DB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C007</w:t>
            </w:r>
          </w:p>
          <w:p w:rsidR="001170DB" w:rsidRPr="00CC2400" w:rsidRDefault="001170DB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C008</w:t>
            </w:r>
          </w:p>
        </w:tc>
        <w:tc>
          <w:tcPr>
            <w:tcW w:w="4727" w:type="dxa"/>
          </w:tcPr>
          <w:p w:rsidR="00DC6FAB" w:rsidRPr="00752487" w:rsidRDefault="00AE5E00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그룹장 </w:t>
            </w:r>
            <w:r w:rsidR="009D51AE">
              <w:rPr>
                <w:rFonts w:ascii="돋움" w:eastAsia="돋움" w:hAnsi="돋움" w:hint="eastAsia"/>
              </w:rPr>
              <w:t>투표 공지를 위한 버튼</w:t>
            </w:r>
            <w:r w:rsidR="00680CCD">
              <w:rPr>
                <w:rFonts w:ascii="돋움" w:eastAsia="돋움" w:hAnsi="돋움" w:hint="eastAsia"/>
              </w:rPr>
              <w:t>이 있고 누르면 투표</w:t>
            </w:r>
            <w:r w:rsidR="001627E3">
              <w:rPr>
                <w:rFonts w:ascii="돋움" w:eastAsia="돋움" w:hAnsi="돋움" w:hint="eastAsia"/>
              </w:rPr>
              <w:t xml:space="preserve"> 만들기</w:t>
            </w:r>
            <w:r w:rsidR="00680CCD">
              <w:rPr>
                <w:rFonts w:ascii="돋움" w:eastAsia="돋움" w:hAnsi="돋움" w:hint="eastAsia"/>
              </w:rPr>
              <w:t xml:space="preserve"> 화면이 출력된다.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CA12C3">
              <w:rPr>
                <w:rFonts w:ascii="돋움" w:eastAsia="돋움" w:hAnsi="돋움" w:hint="eastAsia"/>
              </w:rPr>
              <w:t xml:space="preserve">투표하기 </w:t>
            </w:r>
            <w:r w:rsidR="009D51AE">
              <w:rPr>
                <w:rFonts w:ascii="돋움" w:eastAsia="돋움" w:hAnsi="돋움" w:hint="eastAsia"/>
              </w:rPr>
              <w:t>버튼이 있</w:t>
            </w:r>
            <w:r w:rsidR="00680CCD">
              <w:rPr>
                <w:rFonts w:ascii="돋움" w:eastAsia="돋움" w:hAnsi="돋움" w:hint="eastAsia"/>
              </w:rPr>
              <w:t>고 누르면 투표하기 창이 출력된다</w:t>
            </w:r>
            <w:r w:rsidR="009D51AE">
              <w:rPr>
                <w:rFonts w:ascii="돋움" w:eastAsia="돋움" w:hAnsi="돋움" w:hint="eastAsia"/>
              </w:rPr>
              <w:t>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9D51AE">
              <w:rPr>
                <w:rFonts w:ascii="돋움" w:eastAsia="돋움" w:hAnsi="돋움" w:hint="eastAsia"/>
              </w:rPr>
              <w:t>투표 결과를 출력한다.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9D51AE">
              <w:rPr>
                <w:rFonts w:ascii="돋움" w:eastAsia="돋움" w:hAnsi="돋움" w:hint="eastAsia"/>
              </w:rPr>
              <w:t xml:space="preserve">멤버를 검색할 수 있는 </w:t>
            </w:r>
            <w:r w:rsidR="00CA12C3">
              <w:rPr>
                <w:rFonts w:ascii="돋움" w:eastAsia="돋움" w:hAnsi="돋움" w:hint="eastAsia"/>
              </w:rPr>
              <w:t>검색창을 통해 검색할 수 있고</w:t>
            </w:r>
            <w:r w:rsidR="009D51AE">
              <w:rPr>
                <w:rFonts w:ascii="돋움" w:eastAsia="돋움" w:hAnsi="돋움" w:hint="eastAsia"/>
              </w:rPr>
              <w:t xml:space="preserve"> 초대하기 버튼이 있다.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9D51AE">
              <w:rPr>
                <w:rFonts w:ascii="돋움" w:eastAsia="돋움" w:hAnsi="돋움" w:hint="eastAsia"/>
              </w:rPr>
              <w:t>초대 수락 버튼이 있</w:t>
            </w:r>
            <w:r w:rsidR="00CA12C3">
              <w:rPr>
                <w:rFonts w:ascii="돋움" w:eastAsia="돋움" w:hAnsi="돋움" w:hint="eastAsia"/>
              </w:rPr>
              <w:t>어 모임 초대를 수락할 수 있다</w:t>
            </w:r>
            <w:r w:rsidR="009D51AE">
              <w:rPr>
                <w:rFonts w:ascii="돋움" w:eastAsia="돋움" w:hAnsi="돋움" w:hint="eastAsia"/>
              </w:rPr>
              <w:t>.</w:t>
            </w:r>
            <w:r w:rsidR="009D51AE">
              <w:rPr>
                <w:rFonts w:ascii="돋움" w:eastAsia="돋움" w:hAnsi="돋움"/>
              </w:rPr>
              <w:t xml:space="preserve"> </w:t>
            </w:r>
            <w:r w:rsidR="003E58E5">
              <w:rPr>
                <w:rFonts w:ascii="돋움" w:eastAsia="돋움" w:hAnsi="돋움" w:hint="eastAsia"/>
              </w:rPr>
              <w:t>책</w:t>
            </w:r>
            <w:r w:rsidR="003E58E5">
              <w:rPr>
                <w:rFonts w:ascii="돋움" w:eastAsia="돋움" w:hAnsi="돋움" w:hint="eastAsia"/>
              </w:rPr>
              <w:lastRenderedPageBreak/>
              <w:t>도</w:t>
            </w:r>
            <w:r w:rsidR="00CA12C3">
              <w:rPr>
                <w:rFonts w:ascii="돋움" w:eastAsia="돋움" w:hAnsi="돋움" w:hint="eastAsia"/>
              </w:rPr>
              <w:t xml:space="preserve"> 검색할 수 있어 책을 검색하고 책을 선정할 수 있다.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lastRenderedPageBreak/>
              <w:t>S</w:t>
            </w:r>
            <w:r w:rsidRPr="00752487">
              <w:rPr>
                <w:rFonts w:ascii="돋움" w:eastAsia="돋움" w:hAnsi="돋움"/>
              </w:rPr>
              <w:t>C0</w:t>
            </w:r>
            <w:r w:rsidR="00752487" w:rsidRPr="00752487">
              <w:rPr>
                <w:rFonts w:ascii="돋움" w:eastAsia="돋움" w:hAnsi="돋움"/>
              </w:rPr>
              <w:t>09</w:t>
            </w:r>
          </w:p>
        </w:tc>
        <w:tc>
          <w:tcPr>
            <w:tcW w:w="1275" w:type="dxa"/>
          </w:tcPr>
          <w:p w:rsidR="00DC6FAB" w:rsidRPr="00752487" w:rsidRDefault="00680CCD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투표 </w:t>
            </w:r>
            <w:r w:rsidR="001627E3">
              <w:rPr>
                <w:rFonts w:ascii="돋움" w:eastAsia="돋움" w:hAnsi="돋움" w:hint="eastAsia"/>
              </w:rPr>
              <w:t>만들기</w:t>
            </w:r>
          </w:p>
        </w:tc>
        <w:tc>
          <w:tcPr>
            <w:tcW w:w="1560" w:type="dxa"/>
          </w:tcPr>
          <w:p w:rsidR="00DC6FAB" w:rsidRPr="00CC2400" w:rsidRDefault="00680CCD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C005</w:t>
            </w:r>
          </w:p>
          <w:p w:rsidR="00CA12C3" w:rsidRPr="00CC2400" w:rsidRDefault="00CA12C3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UC006</w:t>
            </w:r>
          </w:p>
          <w:p w:rsidR="001627E3" w:rsidRPr="00CC2400" w:rsidRDefault="001627E3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C010</w:t>
            </w:r>
          </w:p>
        </w:tc>
        <w:tc>
          <w:tcPr>
            <w:tcW w:w="4727" w:type="dxa"/>
          </w:tcPr>
          <w:p w:rsidR="00DC6FAB" w:rsidRPr="00752487" w:rsidRDefault="00680CCD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투표 제목과 상세정보를 입력받고,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투표할 후보들을 입력받는다.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버튼을 누르면 다시 모임화면이 출력된</w:t>
            </w:r>
            <w:r w:rsidR="001C04A3">
              <w:rPr>
                <w:rFonts w:ascii="돋움" w:eastAsia="돋움" w:hAnsi="돋움" w:hint="eastAsia"/>
              </w:rPr>
              <w:t>다</w:t>
            </w:r>
            <w:r>
              <w:rPr>
                <w:rFonts w:ascii="돋움" w:eastAsia="돋움" w:hAnsi="돋움" w:hint="eastAsia"/>
              </w:rPr>
              <w:t>.</w:t>
            </w:r>
            <w:r w:rsidR="00CA12C3">
              <w:rPr>
                <w:rFonts w:ascii="돋움" w:eastAsia="돋움" w:hAnsi="돋움"/>
              </w:rPr>
              <w:t xml:space="preserve"> </w:t>
            </w:r>
            <w:r w:rsidR="001170DB">
              <w:rPr>
                <w:rFonts w:ascii="돋움" w:eastAsia="돋움" w:hAnsi="돋움"/>
              </w:rPr>
              <w:t>‘</w:t>
            </w:r>
            <w:r w:rsidR="001170DB">
              <w:rPr>
                <w:rFonts w:ascii="돋움" w:eastAsia="돋움" w:hAnsi="돋움" w:hint="eastAsia"/>
              </w:rPr>
              <w:t>선정된 책 투표</w:t>
            </w:r>
            <w:r w:rsidR="001170DB">
              <w:rPr>
                <w:rFonts w:ascii="돋움" w:eastAsia="돋움" w:hAnsi="돋움"/>
              </w:rPr>
              <w:t xml:space="preserve">’ </w:t>
            </w:r>
            <w:r w:rsidR="001170DB">
              <w:rPr>
                <w:rFonts w:ascii="돋움" w:eastAsia="돋움" w:hAnsi="돋움" w:hint="eastAsia"/>
              </w:rPr>
              <w:t>체크를 선택</w:t>
            </w:r>
            <w:r w:rsidR="003E091C">
              <w:rPr>
                <w:rFonts w:ascii="돋움" w:eastAsia="돋움" w:hAnsi="돋움" w:hint="eastAsia"/>
              </w:rPr>
              <w:t>하면</w:t>
            </w:r>
            <w:r w:rsidR="001170DB">
              <w:rPr>
                <w:rFonts w:ascii="돋움" w:eastAsia="돋움" w:hAnsi="돋움" w:hint="eastAsia"/>
              </w:rPr>
              <w:t xml:space="preserve"> 미리 선정한 책들</w:t>
            </w:r>
            <w:r w:rsidR="003E091C">
              <w:rPr>
                <w:rFonts w:ascii="돋움" w:eastAsia="돋움" w:hAnsi="돋움" w:hint="eastAsia"/>
              </w:rPr>
              <w:t>이</w:t>
            </w:r>
            <w:r w:rsidR="002C6E0E">
              <w:rPr>
                <w:rFonts w:ascii="돋움" w:eastAsia="돋움" w:hAnsi="돋움" w:hint="eastAsia"/>
              </w:rPr>
              <w:t xml:space="preserve"> 자동으로 후보로 추가된다</w:t>
            </w:r>
            <w:r w:rsidR="001170DB">
              <w:rPr>
                <w:rFonts w:ascii="돋움" w:eastAsia="돋움" w:hAnsi="돋움" w:hint="eastAsia"/>
              </w:rPr>
              <w:t>.</w:t>
            </w:r>
            <w:r w:rsidR="001170DB">
              <w:rPr>
                <w:rFonts w:ascii="돋움" w:eastAsia="돋움" w:hAnsi="돋움"/>
              </w:rPr>
              <w:t xml:space="preserve"> ‘</w:t>
            </w:r>
            <w:r w:rsidR="001170DB">
              <w:rPr>
                <w:rFonts w:ascii="돋움" w:eastAsia="돋움" w:hAnsi="돋움" w:hint="eastAsia"/>
              </w:rPr>
              <w:t>먼저 등록된 책 선택</w:t>
            </w:r>
            <w:r w:rsidR="001170DB">
              <w:rPr>
                <w:rFonts w:ascii="돋움" w:eastAsia="돋움" w:hAnsi="돋움"/>
              </w:rPr>
              <w:t xml:space="preserve">’ </w:t>
            </w:r>
            <w:r w:rsidR="001170DB">
              <w:rPr>
                <w:rFonts w:ascii="돋움" w:eastAsia="돋움" w:hAnsi="돋움" w:hint="eastAsia"/>
              </w:rPr>
              <w:t xml:space="preserve">또는 </w:t>
            </w:r>
            <w:r w:rsidR="001170DB">
              <w:rPr>
                <w:rFonts w:ascii="돋움" w:eastAsia="돋움" w:hAnsi="돋움"/>
              </w:rPr>
              <w:t>‘</w:t>
            </w:r>
            <w:r w:rsidR="001170DB">
              <w:rPr>
                <w:rFonts w:ascii="돋움" w:eastAsia="돋움" w:hAnsi="돋움" w:hint="eastAsia"/>
              </w:rPr>
              <w:t>재투표하기</w:t>
            </w:r>
            <w:r w:rsidR="001170DB">
              <w:rPr>
                <w:rFonts w:ascii="돋움" w:eastAsia="돋움" w:hAnsi="돋움"/>
              </w:rPr>
              <w:t xml:space="preserve">’ </w:t>
            </w:r>
            <w:r w:rsidR="001170DB">
              <w:rPr>
                <w:rFonts w:ascii="돋움" w:eastAsia="돋움" w:hAnsi="돋움" w:hint="eastAsia"/>
              </w:rPr>
              <w:t>체크를 선택함으로써 책 투표 중 동률이 나왔을 경우 어떻게 할지 선택할 수 있다.</w:t>
            </w:r>
            <w:r w:rsidR="001170DB">
              <w:rPr>
                <w:rFonts w:ascii="돋움" w:eastAsia="돋움" w:hAnsi="돋움"/>
              </w:rPr>
              <w:t xml:space="preserve"> </w:t>
            </w:r>
            <w:r w:rsidR="00C67153">
              <w:rPr>
                <w:rFonts w:ascii="돋움" w:eastAsia="돋움" w:hAnsi="돋움"/>
              </w:rPr>
              <w:t>‘</w:t>
            </w:r>
            <w:r w:rsidR="00C67153">
              <w:rPr>
                <w:rFonts w:ascii="돋움" w:eastAsia="돋움" w:hAnsi="돋움" w:hint="eastAsia"/>
              </w:rPr>
              <w:t>일정 정하기</w:t>
            </w:r>
            <w:r w:rsidR="00C67153">
              <w:rPr>
                <w:rFonts w:ascii="돋움" w:eastAsia="돋움" w:hAnsi="돋움"/>
              </w:rPr>
              <w:t>’</w:t>
            </w:r>
            <w:r w:rsidR="00C67153">
              <w:rPr>
                <w:rFonts w:ascii="돋움" w:eastAsia="돋움" w:hAnsi="돋움" w:hint="eastAsia"/>
              </w:rPr>
              <w:t xml:space="preserve"> 체크를 선택해서 날짜를 후보로 정할 수 있다. 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C01</w:t>
            </w:r>
            <w:r w:rsidR="00752487" w:rsidRPr="00752487">
              <w:rPr>
                <w:rFonts w:ascii="돋움" w:eastAsia="돋움" w:hAnsi="돋움"/>
              </w:rPr>
              <w:t>0</w:t>
            </w:r>
          </w:p>
        </w:tc>
        <w:tc>
          <w:tcPr>
            <w:tcW w:w="1275" w:type="dxa"/>
          </w:tcPr>
          <w:p w:rsidR="00DC6FAB" w:rsidRPr="00752487" w:rsidRDefault="00680CCD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투표하기</w:t>
            </w:r>
          </w:p>
        </w:tc>
        <w:tc>
          <w:tcPr>
            <w:tcW w:w="1560" w:type="dxa"/>
          </w:tcPr>
          <w:p w:rsidR="00DC6FAB" w:rsidRPr="00CC2400" w:rsidRDefault="00680CCD" w:rsidP="005A219F">
            <w:pPr>
              <w:jc w:val="center"/>
              <w:rPr>
                <w:rStyle w:val="ae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C005</w:t>
            </w:r>
          </w:p>
          <w:p w:rsidR="00CA12C3" w:rsidRPr="00CC2400" w:rsidRDefault="00CA12C3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 w:hint="eastAsia"/>
                <w:color w:val="000000"/>
              </w:rPr>
              <w:t>U</w:t>
            </w:r>
            <w:r w:rsidRPr="00CC2400">
              <w:rPr>
                <w:rStyle w:val="ae"/>
                <w:rFonts w:ascii="돋움" w:eastAsia="돋움" w:hAnsi="돋움"/>
                <w:color w:val="000000"/>
              </w:rPr>
              <w:t>C006</w:t>
            </w:r>
          </w:p>
          <w:p w:rsidR="001627E3" w:rsidRPr="00CC2400" w:rsidRDefault="001627E3" w:rsidP="005A219F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C010</w:t>
            </w:r>
          </w:p>
        </w:tc>
        <w:tc>
          <w:tcPr>
            <w:tcW w:w="4727" w:type="dxa"/>
          </w:tcPr>
          <w:p w:rsidR="00DC6FAB" w:rsidRPr="00752487" w:rsidRDefault="00680CCD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 xml:space="preserve">주어진 후보들 중 </w:t>
            </w:r>
            <w:r w:rsidR="00CA12C3">
              <w:rPr>
                <w:rFonts w:ascii="돋움" w:eastAsia="돋움" w:hAnsi="돋움" w:hint="eastAsia"/>
              </w:rPr>
              <w:t>하나를</w:t>
            </w:r>
            <w:r>
              <w:rPr>
                <w:rFonts w:ascii="돋움" w:eastAsia="돋움" w:hAnsi="돋움" w:hint="eastAsia"/>
              </w:rPr>
              <w:t xml:space="preserve"> 선택하고 투표 버튼을 누르면 투표가 완료되고 완료 버튼을 누르면 모임화면으로 돌아간다.</w:t>
            </w:r>
            <w:r w:rsidR="001170DB">
              <w:rPr>
                <w:rFonts w:ascii="돋움" w:eastAsia="돋움" w:hAnsi="돋움"/>
              </w:rPr>
              <w:t xml:space="preserve"> </w:t>
            </w:r>
          </w:p>
        </w:tc>
      </w:tr>
      <w:tr w:rsidR="00DC6FAB" w:rsidRPr="00D54A11" w:rsidTr="005A219F">
        <w:trPr>
          <w:trHeight w:val="372"/>
        </w:trPr>
        <w:tc>
          <w:tcPr>
            <w:tcW w:w="923" w:type="dxa"/>
          </w:tcPr>
          <w:p w:rsidR="00DC6FAB" w:rsidRPr="00752487" w:rsidRDefault="00AD06A7" w:rsidP="00123551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C01</w:t>
            </w:r>
            <w:r w:rsidR="00752487" w:rsidRPr="00752487">
              <w:rPr>
                <w:rFonts w:ascii="돋움" w:eastAsia="돋움" w:hAnsi="돋움"/>
              </w:rPr>
              <w:t>1</w:t>
            </w:r>
          </w:p>
        </w:tc>
        <w:tc>
          <w:tcPr>
            <w:tcW w:w="1275" w:type="dxa"/>
          </w:tcPr>
          <w:p w:rsidR="00DC6FAB" w:rsidRPr="00752487" w:rsidRDefault="008C18A1" w:rsidP="00123551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스크랩하기</w:t>
            </w:r>
          </w:p>
        </w:tc>
        <w:tc>
          <w:tcPr>
            <w:tcW w:w="1560" w:type="dxa"/>
          </w:tcPr>
          <w:p w:rsidR="00DC6FAB" w:rsidRPr="00CC2400" w:rsidRDefault="008C18A1" w:rsidP="005A219F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UC009</w:t>
            </w:r>
          </w:p>
        </w:tc>
        <w:tc>
          <w:tcPr>
            <w:tcW w:w="4727" w:type="dxa"/>
          </w:tcPr>
          <w:p w:rsidR="00DC6FAB" w:rsidRPr="00752487" w:rsidRDefault="008C18A1" w:rsidP="005A219F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사진으로 기록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 xml:space="preserve"> 버튼을 누를 경우 사진으로 기록 화면을 출력한다.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책</w:t>
            </w:r>
            <w:r w:rsidR="001627E3"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추가</w:t>
            </w:r>
            <w:r w:rsidR="001627E3"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화면을</w:t>
            </w:r>
            <w:r w:rsidR="001627E3">
              <w:rPr>
                <w:rFonts w:hint="eastAsia"/>
              </w:rPr>
              <w:t xml:space="preserve"> </w:t>
            </w:r>
            <w:r w:rsidR="001627E3"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 w:rsidR="001627E3">
              <w:rPr>
                <w:rFonts w:hint="eastAsia"/>
              </w:rPr>
              <w:t xml:space="preserve"> </w:t>
            </w:r>
          </w:p>
        </w:tc>
      </w:tr>
      <w:tr w:rsidR="00CA5EDC" w:rsidRPr="00D54A11" w:rsidTr="005A219F">
        <w:trPr>
          <w:trHeight w:val="372"/>
        </w:trPr>
        <w:tc>
          <w:tcPr>
            <w:tcW w:w="923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 w:hint="eastAsia"/>
              </w:rPr>
            </w:pP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C01</w:t>
            </w:r>
            <w:r>
              <w:rPr>
                <w:rFonts w:ascii="돋움" w:eastAsia="돋움" w:hAnsi="돋움"/>
              </w:rPr>
              <w:t>2</w:t>
            </w:r>
          </w:p>
        </w:tc>
        <w:tc>
          <w:tcPr>
            <w:tcW w:w="1275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책 추가</w:t>
            </w:r>
          </w:p>
        </w:tc>
        <w:tc>
          <w:tcPr>
            <w:tcW w:w="1560" w:type="dxa"/>
          </w:tcPr>
          <w:p w:rsidR="00CA5EDC" w:rsidRPr="00CC2400" w:rsidRDefault="00CA5EDC" w:rsidP="00CA5EDC">
            <w:pPr>
              <w:jc w:val="center"/>
              <w:rPr>
                <w:rStyle w:val="ae"/>
                <w:rFonts w:ascii="돋움" w:eastAsia="돋움" w:hAnsi="돋움" w:hint="eastAsia"/>
                <w:color w:val="000000"/>
              </w:rPr>
            </w:pPr>
            <w:r w:rsidRPr="008C18A1">
              <w:rPr>
                <w:rStyle w:val="ae"/>
                <w:rFonts w:ascii="돋움" w:eastAsia="돋움" w:hAnsi="돋움"/>
                <w:color w:val="000000"/>
              </w:rPr>
              <w:t>UC009</w:t>
            </w:r>
          </w:p>
        </w:tc>
        <w:tc>
          <w:tcPr>
            <w:tcW w:w="4727" w:type="dxa"/>
          </w:tcPr>
          <w:p w:rsidR="00CA5EDC" w:rsidRPr="00752487" w:rsidRDefault="00CA5EDC" w:rsidP="00CA5EDC">
            <w:pPr>
              <w:jc w:val="left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책을 검색하여 선택한다. 책의 페이지와 메모를 적는다. 0</w:t>
            </w:r>
            <w:r>
              <w:rPr>
                <w:rFonts w:ascii="돋움" w:eastAsia="돋움" w:hAnsi="돋움"/>
              </w:rPr>
              <w:t>-5</w:t>
            </w:r>
            <w:r>
              <w:rPr>
                <w:rFonts w:ascii="돋움" w:eastAsia="돋움" w:hAnsi="돋움" w:hint="eastAsia"/>
              </w:rPr>
              <w:t>점까지 책을 평가한다. 등록 버튼을 누르면 사용자가 작성한 내용이 데이터베이스에 저장된다.</w:t>
            </w:r>
          </w:p>
        </w:tc>
      </w:tr>
      <w:tr w:rsidR="00CA5EDC" w:rsidRPr="00D54A11" w:rsidTr="005A219F">
        <w:trPr>
          <w:trHeight w:val="372"/>
        </w:trPr>
        <w:tc>
          <w:tcPr>
            <w:tcW w:w="923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SC013</w:t>
            </w:r>
          </w:p>
        </w:tc>
        <w:tc>
          <w:tcPr>
            <w:tcW w:w="1275" w:type="dxa"/>
          </w:tcPr>
          <w:p w:rsidR="00CA5EDC" w:rsidRPr="00752487" w:rsidRDefault="00CA5EDC" w:rsidP="00CA5ED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발제문 작성</w:t>
            </w:r>
          </w:p>
        </w:tc>
        <w:tc>
          <w:tcPr>
            <w:tcW w:w="1560" w:type="dxa"/>
          </w:tcPr>
          <w:p w:rsidR="00CA5EDC" w:rsidRPr="00CC2400" w:rsidRDefault="00CA5EDC" w:rsidP="00CA5EDC">
            <w:pPr>
              <w:jc w:val="center"/>
              <w:rPr>
                <w:rStyle w:val="ae"/>
                <w:rFonts w:ascii="돋움" w:eastAsia="돋움" w:hAnsi="돋움"/>
                <w:color w:val="000000"/>
              </w:rPr>
            </w:pPr>
            <w:r w:rsidRPr="00CC2400">
              <w:rPr>
                <w:rStyle w:val="ae"/>
                <w:rFonts w:ascii="돋움" w:eastAsia="돋움" w:hAnsi="돋움"/>
                <w:color w:val="000000"/>
              </w:rPr>
              <w:t>U</w:t>
            </w:r>
            <w:r w:rsidRPr="00CC2400">
              <w:rPr>
                <w:rStyle w:val="ae"/>
                <w:color w:val="000000"/>
              </w:rPr>
              <w:t>C008</w:t>
            </w:r>
          </w:p>
        </w:tc>
        <w:tc>
          <w:tcPr>
            <w:tcW w:w="4727" w:type="dxa"/>
          </w:tcPr>
          <w:p w:rsidR="00CA5EDC" w:rsidRPr="00752487" w:rsidRDefault="00CA5EDC" w:rsidP="00CA5EDC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입력창에 발제문을 작성한다.</w:t>
            </w: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t>화면 기술</w:t>
      </w:r>
      <w:bookmarkEnd w:id="21"/>
    </w:p>
    <w:p w:rsidR="005A219F" w:rsidRDefault="005A219F" w:rsidP="003C1E0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2"/>
        <w:gridCol w:w="1412"/>
        <w:gridCol w:w="3118"/>
      </w:tblGrid>
      <w:tr w:rsidR="002368AB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CC2400" w:rsidRDefault="005A219F" w:rsidP="00123551">
            <w:pPr>
              <w:pStyle w:val="af"/>
              <w:rPr>
                <w:rFonts w:hint="eastAsia"/>
                <w:color w:val="000000"/>
              </w:rPr>
            </w:pPr>
            <w:r w:rsidRPr="00CC2400">
              <w:rPr>
                <w:rFonts w:hint="eastAsia"/>
                <w:color w:val="000000"/>
              </w:rPr>
              <w:t xml:space="preserve">화면 </w:t>
            </w:r>
            <w:r w:rsidRPr="00CC2400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5A219F" w:rsidRPr="00CC2400" w:rsidRDefault="005A219F" w:rsidP="00123551">
            <w:pPr>
              <w:rPr>
                <w:rStyle w:val="ae"/>
                <w:rFonts w:hint="eastAsia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CC2400" w:rsidRDefault="005A219F" w:rsidP="005A219F">
            <w:pPr>
              <w:pStyle w:val="af"/>
              <w:rPr>
                <w:rFonts w:hint="eastAsia"/>
                <w:color w:val="000000"/>
              </w:rPr>
            </w:pPr>
            <w:r w:rsidRPr="00CC2400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5A219F" w:rsidRPr="00CC2400" w:rsidRDefault="008C18A1" w:rsidP="00123551">
            <w:pPr>
              <w:rPr>
                <w:rStyle w:val="ae"/>
                <w:rFonts w:hint="eastAsia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메인화면</w:t>
            </w: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CC2400" w:rsidRDefault="005A219F" w:rsidP="00123551">
            <w:pPr>
              <w:pStyle w:val="af"/>
              <w:rPr>
                <w:rFonts w:hint="eastAsia"/>
                <w:color w:val="000000"/>
              </w:rPr>
            </w:pPr>
            <w:r w:rsidRPr="00CC2400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CC2400" w:rsidRDefault="00D64540" w:rsidP="005A219F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28900" cy="3764280"/>
                  <wp:effectExtent l="0" t="0" r="0" b="0"/>
                  <wp:docPr id="4" name="그림 18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8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CC2400" w:rsidRDefault="005A219F" w:rsidP="00123551">
            <w:pPr>
              <w:pStyle w:val="af"/>
              <w:rPr>
                <w:rFonts w:hint="eastAsia"/>
                <w:color w:val="000000"/>
              </w:rPr>
            </w:pPr>
            <w:r w:rsidRPr="00CC2400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회원가입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회원가입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C003</w:t>
            </w:r>
            <w:r w:rsidR="00C67153"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을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로그인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로그인창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2</w:t>
            </w:r>
            <w:r w:rsidR="00C67153"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를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그룹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검색</w:t>
            </w:r>
            <w:r w:rsidRPr="00CC2400">
              <w:rPr>
                <w:rStyle w:val="ae"/>
                <w:rFonts w:hint="eastAsia"/>
                <w:color w:val="000000"/>
              </w:rPr>
              <w:t>/</w:t>
            </w:r>
            <w:r w:rsidRPr="00CC2400">
              <w:rPr>
                <w:rStyle w:val="ae"/>
                <w:rFonts w:hint="eastAsia"/>
                <w:color w:val="000000"/>
              </w:rPr>
              <w:t>가입</w:t>
            </w:r>
            <w:r w:rsidRPr="00CC2400">
              <w:rPr>
                <w:rStyle w:val="ae"/>
                <w:rFonts w:hint="eastAsia"/>
                <w:color w:val="000000"/>
              </w:rPr>
              <w:t>/</w:t>
            </w:r>
            <w:r w:rsidRPr="00CC2400">
              <w:rPr>
                <w:rStyle w:val="ae"/>
                <w:rFonts w:hint="eastAsia"/>
                <w:color w:val="000000"/>
              </w:rPr>
              <w:t>만들기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6</w:t>
            </w:r>
            <w:r>
              <w:rPr>
                <w:rFonts w:ascii="돋움" w:eastAsia="돋움" w:hAnsi="돋움" w:hint="eastAsia"/>
              </w:rPr>
              <w:t>을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설정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설정창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4</w:t>
            </w:r>
            <w:r w:rsidR="00C67153"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를 출력한다.</w:t>
            </w:r>
          </w:p>
          <w:p w:rsidR="002368AB" w:rsidRPr="00CC2400" w:rsidRDefault="002368AB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스크랩하기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="00B03EEB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스크랩하기</w:t>
            </w:r>
            <w:r w:rsidR="00C67153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="00B03EEB" w:rsidRPr="00752487">
              <w:rPr>
                <w:rFonts w:ascii="돋움" w:eastAsia="돋움" w:hAnsi="돋움" w:hint="eastAsia"/>
              </w:rPr>
              <w:t>S</w:t>
            </w:r>
            <w:r w:rsidR="00B03EEB" w:rsidRPr="00752487">
              <w:rPr>
                <w:rFonts w:ascii="돋움" w:eastAsia="돋움" w:hAnsi="돋움"/>
              </w:rPr>
              <w:t>C0</w:t>
            </w:r>
            <w:r w:rsidR="00B03EEB">
              <w:rPr>
                <w:rFonts w:ascii="돋움" w:eastAsia="돋움" w:hAnsi="돋움"/>
              </w:rPr>
              <w:t>11</w:t>
            </w:r>
            <w:r w:rsidR="00C67153">
              <w:rPr>
                <w:rFonts w:ascii="돋움" w:eastAsia="돋움" w:hAnsi="돋움"/>
              </w:rPr>
              <w:t>)</w:t>
            </w:r>
            <w:r w:rsidR="00B03EEB">
              <w:rPr>
                <w:rFonts w:ascii="돋움" w:eastAsia="돋움" w:hAnsi="돋움" w:hint="eastAsia"/>
              </w:rPr>
              <w:t>을 출력한다.</w:t>
            </w:r>
          </w:p>
          <w:p w:rsidR="002368AB" w:rsidRPr="00CC2400" w:rsidRDefault="00B03EEB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 w:rsidRPr="00CC2400">
              <w:rPr>
                <w:rStyle w:val="ae"/>
                <w:rFonts w:hint="eastAsia"/>
                <w:color w:val="000000"/>
              </w:rPr>
              <w:t>모임화면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버튼을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Pr="00CC2400">
              <w:rPr>
                <w:rStyle w:val="ae"/>
                <w:rFonts w:hint="eastAsia"/>
                <w:color w:val="000000"/>
              </w:rPr>
              <w:t>누르면</w:t>
            </w:r>
            <w:r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모임화면</w:t>
            </w:r>
            <w:r w:rsidR="00C67153" w:rsidRPr="00CC2400">
              <w:rPr>
                <w:rStyle w:val="ae"/>
                <w:rFonts w:hint="eastAsia"/>
                <w:color w:val="000000"/>
              </w:rPr>
              <w:t xml:space="preserve"> </w:t>
            </w:r>
            <w:r w:rsidR="00C67153" w:rsidRPr="00CC2400">
              <w:rPr>
                <w:rStyle w:val="ae"/>
                <w:rFonts w:hint="eastAsia"/>
                <w:color w:val="000000"/>
              </w:rPr>
              <w:t>창</w:t>
            </w:r>
            <w:r w:rsidR="00C67153" w:rsidRPr="00CC2400">
              <w:rPr>
                <w:rStyle w:val="ae"/>
                <w:rFonts w:hint="eastAsia"/>
                <w:color w:val="000000"/>
              </w:rPr>
              <w:t>(</w:t>
            </w:r>
            <w:r w:rsidRPr="00752487">
              <w:rPr>
                <w:rFonts w:ascii="돋움" w:eastAsia="돋움" w:hAnsi="돋움" w:hint="eastAsia"/>
              </w:rPr>
              <w:t>S</w:t>
            </w:r>
            <w:r w:rsidRPr="00752487">
              <w:rPr>
                <w:rFonts w:ascii="돋움" w:eastAsia="돋움" w:hAnsi="돋움"/>
              </w:rPr>
              <w:t>C00</w:t>
            </w:r>
            <w:r>
              <w:rPr>
                <w:rFonts w:ascii="돋움" w:eastAsia="돋움" w:hAnsi="돋움"/>
              </w:rPr>
              <w:t>8</w:t>
            </w:r>
            <w:r w:rsidR="00C67153">
              <w:rPr>
                <w:rFonts w:ascii="돋움" w:eastAsia="돋움" w:hAnsi="돋움"/>
              </w:rPr>
              <w:t>)</w:t>
            </w:r>
            <w:r>
              <w:rPr>
                <w:rFonts w:ascii="돋움" w:eastAsia="돋움" w:hAnsi="돋움" w:hint="eastAsia"/>
              </w:rPr>
              <w:t>을 출력한다.</w:t>
            </w:r>
          </w:p>
        </w:tc>
      </w:tr>
    </w:tbl>
    <w:p w:rsidR="003C1E0F" w:rsidRDefault="003C1E0F" w:rsidP="003C1E0F"/>
    <w:p w:rsidR="00B03EEB" w:rsidRDefault="00B03EEB" w:rsidP="003C1E0F"/>
    <w:p w:rsidR="00B03EEB" w:rsidRDefault="00B03EEB" w:rsidP="003C1E0F"/>
    <w:p w:rsidR="00B03EEB" w:rsidRDefault="00B03EEB" w:rsidP="003C1E0F"/>
    <w:p w:rsidR="00B03EEB" w:rsidRDefault="00B03EEB" w:rsidP="003C1E0F"/>
    <w:p w:rsidR="00AB1B0E" w:rsidRDefault="00AB1B0E" w:rsidP="003C1E0F">
      <w:pPr>
        <w:rPr>
          <w:rFonts w:hint="eastAsia"/>
        </w:rPr>
      </w:pPr>
    </w:p>
    <w:p w:rsidR="00B03EEB" w:rsidRDefault="00B03EEB" w:rsidP="003C1E0F"/>
    <w:p w:rsidR="00B03EEB" w:rsidRDefault="00B03EEB" w:rsidP="003C1E0F"/>
    <w:p w:rsidR="00B03EEB" w:rsidRDefault="00B03EEB" w:rsidP="003C1E0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2"/>
        <w:gridCol w:w="1412"/>
        <w:gridCol w:w="3118"/>
      </w:tblGrid>
      <w:tr w:rsidR="00B03EEB" w:rsidRPr="00B03EEB" w:rsidTr="00E83F7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03EEB" w:rsidRPr="00B03EEB" w:rsidRDefault="00B03EEB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03EEB" w:rsidRPr="00B03EEB" w:rsidRDefault="00B03EEB" w:rsidP="00E83F73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2</w:t>
            </w:r>
          </w:p>
        </w:tc>
        <w:tc>
          <w:tcPr>
            <w:tcW w:w="1420" w:type="dxa"/>
            <w:shd w:val="clear" w:color="auto" w:fill="BFBFBF"/>
          </w:tcPr>
          <w:p w:rsidR="00B03EEB" w:rsidRPr="00B03EEB" w:rsidRDefault="00B03EEB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03EEB" w:rsidRPr="00B03EEB" w:rsidRDefault="00B03EEB" w:rsidP="00E83F73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B03EEB" w:rsidRPr="00B03EEB" w:rsidTr="00E83F7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03EEB" w:rsidRPr="00B03EEB" w:rsidRDefault="00B03EEB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03EEB" w:rsidRPr="00B03EEB" w:rsidRDefault="00D64540" w:rsidP="00E83F73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06040" cy="3840480"/>
                  <wp:effectExtent l="0" t="0" r="0" b="0"/>
                  <wp:docPr id="5" name="그림 2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7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EEB" w:rsidRPr="00B03EEB" w:rsidTr="00E83F7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03EEB" w:rsidRPr="00B03EEB" w:rsidRDefault="00B03EEB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03EEB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입력창이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입력창을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비밀번호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보안을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위해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*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일치하면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메인화면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="000F04FB"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AB1B0E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일치하지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않으면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아이디와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일치하지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않습니다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라는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Pr="00B03EEB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1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03EEB" w:rsidRDefault="00B03EEB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/>
    <w:p w:rsidR="00AB1B0E" w:rsidRDefault="00AB1B0E" w:rsidP="003C1E0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3"/>
        <w:gridCol w:w="1413"/>
        <w:gridCol w:w="3118"/>
      </w:tblGrid>
      <w:tr w:rsidR="005C5002" w:rsidRPr="00B03EEB" w:rsidTr="00E83F7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AB1B0E" w:rsidRPr="00B03EEB" w:rsidRDefault="00AB1B0E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AB1B0E" w:rsidRPr="00B03EEB" w:rsidRDefault="00AB1B0E" w:rsidP="00E83F73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3</w:t>
            </w:r>
          </w:p>
        </w:tc>
        <w:tc>
          <w:tcPr>
            <w:tcW w:w="1420" w:type="dxa"/>
            <w:shd w:val="clear" w:color="auto" w:fill="BFBFBF"/>
          </w:tcPr>
          <w:p w:rsidR="00AB1B0E" w:rsidRPr="00B03EEB" w:rsidRDefault="00AB1B0E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AB1B0E" w:rsidRPr="00B03EEB" w:rsidRDefault="00AB1B0E" w:rsidP="00E83F73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AB1B0E" w:rsidRPr="00B03EEB" w:rsidTr="00E83F7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AB1B0E" w:rsidRPr="00B03EEB" w:rsidRDefault="00AB1B0E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AB1B0E" w:rsidRPr="00B03EEB" w:rsidRDefault="00D64540" w:rsidP="00E83F73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89860" cy="3939540"/>
                  <wp:effectExtent l="0" t="0" r="0" b="0"/>
                  <wp:docPr id="6" name="그림 28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8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B0E" w:rsidRPr="00B03EEB" w:rsidTr="00E83F7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AB1B0E" w:rsidRPr="00B03EEB" w:rsidRDefault="00AB1B0E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5C5002" w:rsidRPr="005C5002" w:rsidRDefault="00AB1B0E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이메일,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비밀번호,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닉네임을 </w:t>
            </w:r>
            <w:r w:rsidR="005C5002">
              <w:rPr>
                <w:rFonts w:ascii="돋움" w:eastAsia="돋움" w:hAnsi="돋움" w:hint="eastAsia"/>
              </w:rPr>
              <w:t>입력 받을 수 있는 입력창들이 있다.</w:t>
            </w:r>
          </w:p>
          <w:p w:rsidR="00AB1B0E" w:rsidRP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각 입력창을 누르면 하단에 키보드가 출력된다.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모든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정보를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회원가입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메인화면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1</w:t>
            </w:r>
            <w:r w:rsidR="000F04FB"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메인화면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1</w:t>
            </w:r>
            <w:r w:rsidR="000F04FB"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이미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이메일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주소일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이미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이메일입니다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</w:t>
            </w:r>
            <w:r w:rsidR="00091DBB">
              <w:rPr>
                <w:rStyle w:val="ae"/>
                <w:rFonts w:hint="eastAsia"/>
                <w:color w:val="000000"/>
              </w:rPr>
              <w:t>하고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다시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입력하게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5C5002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이미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닉네임일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사용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가능하지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닉네임입니다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</w:t>
            </w:r>
            <w:r w:rsidR="00091DBB">
              <w:rPr>
                <w:rStyle w:val="ae"/>
                <w:rFonts w:hint="eastAsia"/>
                <w:color w:val="000000"/>
              </w:rPr>
              <w:t>하고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다시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입력하게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5C5002" w:rsidRPr="00B03EEB" w:rsidRDefault="005C5002" w:rsidP="00E83F73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비밀번호가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6~12</w:t>
            </w:r>
            <w:r>
              <w:rPr>
                <w:rStyle w:val="ae"/>
                <w:rFonts w:hint="eastAsia"/>
                <w:color w:val="000000"/>
              </w:rPr>
              <w:t>자리가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비밀번호를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다시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설정하십시오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</w:t>
            </w:r>
            <w:r w:rsidR="00091DBB">
              <w:rPr>
                <w:rStyle w:val="ae"/>
                <w:rFonts w:hint="eastAsia"/>
                <w:color w:val="000000"/>
              </w:rPr>
              <w:t>하고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다시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입력하게</w:t>
            </w:r>
            <w:r w:rsidR="00091DBB">
              <w:rPr>
                <w:rStyle w:val="ae"/>
                <w:rFonts w:hint="eastAsia"/>
                <w:color w:val="000000"/>
              </w:rPr>
              <w:t xml:space="preserve"> </w:t>
            </w:r>
            <w:r w:rsidR="00091DBB">
              <w:rPr>
                <w:rStyle w:val="ae"/>
                <w:rFonts w:hint="eastAsia"/>
                <w:color w:val="000000"/>
              </w:rPr>
              <w:t>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</w:tc>
      </w:tr>
    </w:tbl>
    <w:p w:rsidR="00AB1B0E" w:rsidRDefault="00AB1B0E" w:rsidP="003C1E0F"/>
    <w:p w:rsidR="00E83F73" w:rsidRDefault="00E83F73" w:rsidP="003C1E0F"/>
    <w:p w:rsidR="00E83F73" w:rsidRDefault="00E83F73" w:rsidP="003C1E0F"/>
    <w:p w:rsidR="00E83F73" w:rsidRDefault="00E83F73" w:rsidP="003C1E0F"/>
    <w:p w:rsidR="00E83F73" w:rsidRDefault="00E83F73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2283"/>
        <w:gridCol w:w="1413"/>
        <w:gridCol w:w="3118"/>
      </w:tblGrid>
      <w:tr w:rsidR="00E83F73" w:rsidRPr="00B03EEB" w:rsidTr="00E83F7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E83F73" w:rsidRPr="00B03EEB" w:rsidRDefault="00E83F73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E83F73" w:rsidRPr="00B03EEB" w:rsidRDefault="00E83F73" w:rsidP="00E83F73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4</w:t>
            </w:r>
          </w:p>
        </w:tc>
        <w:tc>
          <w:tcPr>
            <w:tcW w:w="1420" w:type="dxa"/>
            <w:shd w:val="clear" w:color="auto" w:fill="BFBFBF"/>
          </w:tcPr>
          <w:p w:rsidR="00E83F73" w:rsidRPr="00B03EEB" w:rsidRDefault="00E83F73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E83F73" w:rsidRPr="00B03EEB" w:rsidRDefault="00E83F73" w:rsidP="00E83F73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설정</w:t>
            </w:r>
          </w:p>
        </w:tc>
      </w:tr>
      <w:tr w:rsidR="00E83F73" w:rsidRPr="00B03EEB" w:rsidTr="00E83F7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E83F73" w:rsidRPr="00B03EEB" w:rsidRDefault="00E83F73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E83F73" w:rsidRPr="00B03EEB" w:rsidRDefault="00D64540" w:rsidP="00E83F73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67000" cy="3931920"/>
                  <wp:effectExtent l="0" t="0" r="0" b="0"/>
                  <wp:docPr id="7" name="그림 5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2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93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F73" w:rsidRPr="00B03EEB" w:rsidTr="00E83F7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E83F73" w:rsidRPr="00B03EEB" w:rsidRDefault="00E83F73" w:rsidP="00E83F73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5B1586" w:rsidRPr="005B1586" w:rsidRDefault="00E83F73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계정관리 버튼을 눌러서 계정관리 화면</w:t>
            </w:r>
            <w:r w:rsidR="005B1586">
              <w:rPr>
                <w:rFonts w:ascii="돋움" w:eastAsia="돋움" w:hAnsi="돋움" w:hint="eastAsia"/>
              </w:rPr>
              <w:t>(</w:t>
            </w:r>
            <w:r w:rsidR="005B1586">
              <w:rPr>
                <w:rFonts w:ascii="돋움" w:eastAsia="돋움" w:hAnsi="돋움"/>
              </w:rPr>
              <w:t>SC005)</w:t>
            </w:r>
            <w:r w:rsidR="00DA271C">
              <w:rPr>
                <w:rFonts w:ascii="돋움" w:eastAsia="돋움" w:hAnsi="돋움" w:hint="eastAsia"/>
              </w:rPr>
              <w:t xml:space="preserve">을 출력 </w:t>
            </w:r>
            <w:r>
              <w:rPr>
                <w:rFonts w:ascii="돋움" w:eastAsia="돋움" w:hAnsi="돋움" w:hint="eastAsia"/>
              </w:rPr>
              <w:t>할 수 있다.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5B1586" w:rsidRPr="005B1586" w:rsidRDefault="005B1586" w:rsidP="005B1586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알림 설정 버튼을 눌러 알림을 끄고 켤 수 있다.</w:t>
            </w:r>
          </w:p>
          <w:p w:rsidR="005B1586" w:rsidRPr="005B1586" w:rsidRDefault="00E83F73" w:rsidP="00E83F73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로그아웃 버튼을 눌러서 로그아웃을 할 수 있다.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5B1586" w:rsidRPr="00D403F8" w:rsidRDefault="005B1586" w:rsidP="005B1586">
            <w:pPr>
              <w:numPr>
                <w:ilvl w:val="0"/>
                <w:numId w:val="23"/>
              </w:numPr>
              <w:ind w:left="282" w:hanging="142"/>
              <w:rPr>
                <w:color w:val="000000"/>
              </w:rPr>
            </w:pPr>
            <w:r>
              <w:rPr>
                <w:rFonts w:ascii="돋움" w:eastAsia="돋움" w:hAnsi="돋움" w:hint="eastAsia"/>
              </w:rPr>
              <w:t>계정 삭제 버튼을 눌러서 계정을 삭제한다.</w:t>
            </w:r>
          </w:p>
          <w:p w:rsidR="00D403F8" w:rsidRPr="005B1586" w:rsidRDefault="00D403F8" w:rsidP="005B1586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E83F73" w:rsidRDefault="00E83F73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/>
    <w:p w:rsidR="008029AC" w:rsidRDefault="008029AC" w:rsidP="003C1E0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2"/>
        <w:gridCol w:w="1412"/>
        <w:gridCol w:w="3118"/>
      </w:tblGrid>
      <w:tr w:rsidR="008029AC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029AC" w:rsidRPr="00B03EEB" w:rsidRDefault="008029AC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8029AC" w:rsidRPr="00B03EEB" w:rsidRDefault="008029AC" w:rsidP="00D24141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5</w:t>
            </w:r>
          </w:p>
        </w:tc>
        <w:tc>
          <w:tcPr>
            <w:tcW w:w="1420" w:type="dxa"/>
            <w:shd w:val="clear" w:color="auto" w:fill="BFBFBF"/>
          </w:tcPr>
          <w:p w:rsidR="008029AC" w:rsidRPr="00B03EEB" w:rsidRDefault="008029AC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8029AC" w:rsidRPr="00B03EEB" w:rsidRDefault="008029AC" w:rsidP="00D24141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계정관리</w:t>
            </w:r>
          </w:p>
        </w:tc>
      </w:tr>
      <w:tr w:rsidR="008029AC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8029AC" w:rsidRPr="00B03EEB" w:rsidRDefault="008029AC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8029AC" w:rsidRPr="00B03EEB" w:rsidRDefault="00D64540" w:rsidP="00D24141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13660" cy="3863340"/>
                  <wp:effectExtent l="0" t="0" r="0" b="0"/>
                  <wp:docPr id="8" name="그림 5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5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AC" w:rsidRPr="005B1586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029AC" w:rsidRPr="00B03EEB" w:rsidRDefault="008029AC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옆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변경하기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사진첩에서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불러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각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입력창을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성별은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가능하다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9F4EB6" w:rsidRDefault="009F4EB6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변경하기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개인정보가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변경되고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SC004)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F04FB" w:rsidRPr="005B1586" w:rsidRDefault="000F04FB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창이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8029AC" w:rsidRDefault="008029AC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p w:rsidR="009F4EB6" w:rsidRDefault="009F4EB6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2"/>
        <w:gridCol w:w="1412"/>
        <w:gridCol w:w="3118"/>
      </w:tblGrid>
      <w:tr w:rsidR="009F4EB6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F4EB6" w:rsidRPr="00B03EEB" w:rsidRDefault="009F4EB6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9F4EB6" w:rsidRPr="00B03EEB" w:rsidRDefault="009F4EB6" w:rsidP="00D24141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6</w:t>
            </w:r>
          </w:p>
        </w:tc>
        <w:tc>
          <w:tcPr>
            <w:tcW w:w="1420" w:type="dxa"/>
            <w:shd w:val="clear" w:color="auto" w:fill="BFBFBF"/>
          </w:tcPr>
          <w:p w:rsidR="009F4EB6" w:rsidRPr="00B03EEB" w:rsidRDefault="009F4EB6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9F4EB6" w:rsidRPr="00B03EEB" w:rsidRDefault="009F4EB6" w:rsidP="00D24141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그룹검색</w:t>
            </w:r>
            <w:r>
              <w:rPr>
                <w:rStyle w:val="ae"/>
                <w:rFonts w:hint="eastAsia"/>
                <w:color w:val="000000"/>
              </w:rPr>
              <w:t>/</w:t>
            </w:r>
            <w:r>
              <w:rPr>
                <w:rStyle w:val="ae"/>
                <w:rFonts w:hint="eastAsia"/>
                <w:color w:val="000000"/>
              </w:rPr>
              <w:t>가입</w:t>
            </w:r>
            <w:r>
              <w:rPr>
                <w:rStyle w:val="ae"/>
                <w:rFonts w:hint="eastAsia"/>
                <w:color w:val="000000"/>
              </w:rPr>
              <w:t>/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</w:p>
        </w:tc>
      </w:tr>
      <w:tr w:rsidR="009F4EB6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F4EB6" w:rsidRPr="00B03EEB" w:rsidRDefault="009F4EB6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F4EB6" w:rsidRPr="00B03EEB" w:rsidRDefault="00D64540" w:rsidP="00D24141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598420" cy="3863340"/>
                  <wp:effectExtent l="0" t="0" r="0" b="0"/>
                  <wp:docPr id="9" name="그림 5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7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EB6" w:rsidRPr="005B1586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F4EB6" w:rsidRPr="00B03EEB" w:rsidRDefault="009F4EB6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4F29" w:rsidRDefault="00404F29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결과는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검색창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아래에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404F29" w:rsidRDefault="00404F29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옆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가입하기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</w:t>
            </w:r>
            <w:r w:rsidR="000F04FB">
              <w:rPr>
                <w:rStyle w:val="ae"/>
                <w:rFonts w:hint="eastAsia"/>
                <w:color w:val="000000"/>
              </w:rPr>
              <w:t>을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누르면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가입</w:t>
            </w:r>
            <w:r w:rsidR="000F04FB">
              <w:rPr>
                <w:rStyle w:val="ae"/>
                <w:rFonts w:hint="eastAsia"/>
                <w:color w:val="000000"/>
              </w:rPr>
              <w:t>한다</w:t>
            </w:r>
            <w:r w:rsidR="000F04FB">
              <w:rPr>
                <w:rStyle w:val="ae"/>
                <w:rFonts w:hint="eastAsia"/>
                <w:color w:val="000000"/>
              </w:rPr>
              <w:t>.</w:t>
            </w:r>
          </w:p>
          <w:p w:rsidR="00404F29" w:rsidRDefault="00404F29" w:rsidP="00404F2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및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아이디가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없을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존재하지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그룹입니다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  <w:r>
              <w:rPr>
                <w:rStyle w:val="ae"/>
                <w:rFonts w:hint="eastAsia"/>
                <w:color w:val="000000"/>
              </w:rPr>
              <w:t>다시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검색해보세요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404F29" w:rsidRDefault="00404F29" w:rsidP="00404F2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SC007)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가능하다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F04FB" w:rsidRPr="00404F29" w:rsidRDefault="000F04FB" w:rsidP="00404F2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9F4EB6" w:rsidRDefault="009F4EB6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/>
    <w:p w:rsidR="00404F29" w:rsidRDefault="00404F29" w:rsidP="003C1E0F">
      <w:pPr>
        <w:rPr>
          <w:rFonts w:hint="eastAsia"/>
        </w:rPr>
      </w:pPr>
    </w:p>
    <w:p w:rsidR="00404F29" w:rsidRDefault="00404F29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2"/>
        <w:gridCol w:w="1412"/>
        <w:gridCol w:w="3118"/>
      </w:tblGrid>
      <w:tr w:rsidR="00404F29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404F29" w:rsidRPr="00B03EEB" w:rsidRDefault="00404F29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404F29" w:rsidRPr="00B03EEB" w:rsidRDefault="00404F29" w:rsidP="00D24141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7</w:t>
            </w:r>
          </w:p>
        </w:tc>
        <w:tc>
          <w:tcPr>
            <w:tcW w:w="1420" w:type="dxa"/>
            <w:shd w:val="clear" w:color="auto" w:fill="BFBFBF"/>
          </w:tcPr>
          <w:p w:rsidR="00404F29" w:rsidRPr="00B03EEB" w:rsidRDefault="00404F29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404F29" w:rsidRPr="00B03EEB" w:rsidRDefault="00404F29" w:rsidP="00D24141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</w:p>
        </w:tc>
      </w:tr>
      <w:tr w:rsidR="00404F29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404F29" w:rsidRPr="00B03EEB" w:rsidRDefault="00404F29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404F29" w:rsidRPr="00B03EEB" w:rsidRDefault="00D64540" w:rsidP="00D24141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06040" cy="3893820"/>
                  <wp:effectExtent l="0" t="0" r="0" b="0"/>
                  <wp:docPr id="10" name="그림 59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9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389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F29" w:rsidRPr="00404F29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404F29" w:rsidRPr="00B03EEB" w:rsidRDefault="00404F29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404F29" w:rsidRPr="00CC2400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Fonts w:ascii="맑은 고딕" w:hAnsi="맑은 고딕"/>
                <w:color w:val="000000"/>
              </w:rPr>
            </w:pPr>
            <w:r w:rsidRPr="00CC2400">
              <w:rPr>
                <w:rFonts w:ascii="맑은 고딕" w:hAnsi="맑은 고딕" w:hint="eastAsia"/>
              </w:rPr>
              <w:t>그룹 이름 입력창에 그룹 이름을 입력한다.</w:t>
            </w:r>
          </w:p>
          <w:p w:rsidR="00E130C9" w:rsidRPr="00CC2400" w:rsidRDefault="00E130C9" w:rsidP="00D24141">
            <w:pPr>
              <w:numPr>
                <w:ilvl w:val="0"/>
                <w:numId w:val="23"/>
              </w:numPr>
              <w:ind w:left="282" w:hanging="142"/>
              <w:rPr>
                <w:rFonts w:ascii="맑은 고딕" w:hAnsi="맑은 고딕"/>
                <w:color w:val="000000"/>
              </w:rPr>
            </w:pPr>
            <w:r w:rsidRPr="00CC2400">
              <w:rPr>
                <w:rFonts w:ascii="맑은 고딕" w:hAnsi="맑은 고딕" w:hint="eastAsia"/>
              </w:rPr>
              <w:t>입력창을 누르면 화면 하단에 키보드가 출력된다.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중복테스트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중복인지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아닌지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검사한다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중복되는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이름이라면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중복되는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이름입니다</w:t>
            </w:r>
            <w:r>
              <w:rPr>
                <w:rStyle w:val="ae"/>
                <w:rFonts w:hint="eastAsia"/>
                <w:color w:val="000000"/>
              </w:rPr>
              <w:t>.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아이디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배정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시스템이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자동으로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아이디를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031145" w:rsidRDefault="0003114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그룹</w:t>
            </w:r>
            <w:r w:rsidR="000F04FB">
              <w:rPr>
                <w:rStyle w:val="ae"/>
                <w:rFonts w:hint="eastAsia"/>
                <w:color w:val="000000"/>
              </w:rPr>
              <w:t xml:space="preserve"> </w:t>
            </w:r>
            <w:r w:rsidR="000F04FB">
              <w:rPr>
                <w:rStyle w:val="ae"/>
                <w:rFonts w:hint="eastAsia"/>
                <w:color w:val="000000"/>
              </w:rPr>
              <w:t>검색</w:t>
            </w:r>
            <w:r w:rsidR="000F04FB">
              <w:rPr>
                <w:rStyle w:val="ae"/>
                <w:rFonts w:hint="eastAsia"/>
                <w:color w:val="000000"/>
              </w:rPr>
              <w:t>/</w:t>
            </w:r>
            <w:r w:rsidR="000F04FB">
              <w:rPr>
                <w:rStyle w:val="ae"/>
                <w:rFonts w:hint="eastAsia"/>
                <w:color w:val="000000"/>
              </w:rPr>
              <w:t>가입</w:t>
            </w:r>
            <w:r w:rsidR="000F04FB">
              <w:rPr>
                <w:rStyle w:val="ae"/>
                <w:rFonts w:hint="eastAsia"/>
                <w:color w:val="000000"/>
              </w:rPr>
              <w:t>/</w:t>
            </w:r>
            <w:r w:rsidR="000F04FB">
              <w:rPr>
                <w:rStyle w:val="ae"/>
                <w:rFonts w:hint="eastAsia"/>
                <w:color w:val="000000"/>
              </w:rPr>
              <w:t>만들기</w:t>
            </w:r>
            <w:r w:rsidR="000F04FB"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SC006</w:t>
            </w:r>
            <w:r w:rsidR="000F04FB">
              <w:rPr>
                <w:rStyle w:val="ae"/>
                <w:color w:val="000000"/>
              </w:rPr>
              <w:t>)</w:t>
            </w:r>
            <w:r w:rsidR="000F04FB"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CB2975" w:rsidRDefault="00CB297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그룹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만들어진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그룹의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SC008)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E130C9" w:rsidRPr="00404F29" w:rsidRDefault="00E130C9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SC006</w:t>
            </w:r>
            <w:r>
              <w:rPr>
                <w:rStyle w:val="ae"/>
                <w:rFonts w:hint="eastAsia"/>
                <w:color w:val="000000"/>
              </w:rPr>
              <w:t>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404F29" w:rsidRDefault="00404F29" w:rsidP="003C1E0F"/>
    <w:p w:rsidR="00031145" w:rsidRDefault="00031145" w:rsidP="003C1E0F"/>
    <w:p w:rsidR="00031145" w:rsidRDefault="00031145" w:rsidP="003C1E0F"/>
    <w:p w:rsidR="00031145" w:rsidRDefault="00031145" w:rsidP="003C1E0F"/>
    <w:p w:rsidR="00031145" w:rsidRDefault="00031145" w:rsidP="003C1E0F"/>
    <w:p w:rsidR="00031145" w:rsidRPr="00CB2975" w:rsidRDefault="00031145" w:rsidP="003C1E0F">
      <w:pPr>
        <w:rPr>
          <w:rFonts w:hint="eastAsia"/>
        </w:rPr>
      </w:pPr>
    </w:p>
    <w:p w:rsidR="00031145" w:rsidRDefault="00031145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2"/>
        <w:gridCol w:w="1412"/>
        <w:gridCol w:w="3118"/>
      </w:tblGrid>
      <w:tr w:rsidR="00D24141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031145" w:rsidRPr="00B03EEB" w:rsidRDefault="00031145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031145" w:rsidRPr="00B03EEB" w:rsidRDefault="00031145" w:rsidP="00D24141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8</w:t>
            </w:r>
          </w:p>
        </w:tc>
        <w:tc>
          <w:tcPr>
            <w:tcW w:w="1420" w:type="dxa"/>
            <w:shd w:val="clear" w:color="auto" w:fill="BFBFBF"/>
          </w:tcPr>
          <w:p w:rsidR="00031145" w:rsidRPr="00B03EEB" w:rsidRDefault="00031145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031145" w:rsidRPr="00B03EEB" w:rsidRDefault="00031145" w:rsidP="00D24141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모임화면</w:t>
            </w:r>
          </w:p>
        </w:tc>
      </w:tr>
      <w:tr w:rsidR="00031145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031145" w:rsidRPr="00B03EEB" w:rsidRDefault="00031145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031145" w:rsidRPr="00B03EEB" w:rsidRDefault="00D64540" w:rsidP="00D24141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13660" cy="3878580"/>
                  <wp:effectExtent l="0" t="0" r="0" b="0"/>
                  <wp:docPr id="11" name="그림 6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65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387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145" w:rsidRPr="00404F29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031145" w:rsidRPr="00B03EEB" w:rsidRDefault="00031145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3E58E5" w:rsidRDefault="003E58E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투표하기를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E130C9">
              <w:rPr>
                <w:rStyle w:val="ae"/>
                <w:rFonts w:hint="eastAsia"/>
                <w:color w:val="000000"/>
              </w:rPr>
              <w:t>투표하기</w:t>
            </w:r>
            <w:r w:rsidR="00E130C9"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SC010</w:t>
            </w:r>
            <w:r w:rsidR="00E130C9"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넘어가서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3E58E5" w:rsidRDefault="003E58E5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E130C9">
              <w:rPr>
                <w:rStyle w:val="ae"/>
                <w:rFonts w:hint="eastAsia"/>
                <w:color w:val="000000"/>
              </w:rPr>
              <w:t>투표만들기</w:t>
            </w:r>
            <w:r w:rsidR="00E130C9"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SC009</w:t>
            </w:r>
            <w:r w:rsidR="00E130C9"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3E58E5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검색창에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멤버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결과는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검색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결과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여기서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멤버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초대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선정을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선정하면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선정한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사람의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이름이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작성에서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적는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내용이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사용자가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SC01</w:t>
            </w:r>
            <w:r w:rsidR="00CA5EDC">
              <w:rPr>
                <w:rStyle w:val="ae"/>
                <w:color w:val="000000"/>
              </w:rPr>
              <w:t>3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870C94" w:rsidRDefault="00870C94" w:rsidP="00870C94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메인화면</w:t>
            </w:r>
            <w:r w:rsidR="00E130C9">
              <w:rPr>
                <w:rStyle w:val="ae"/>
                <w:rFonts w:hint="eastAsia"/>
                <w:color w:val="000000"/>
              </w:rPr>
              <w:t>(</w:t>
            </w:r>
            <w:r w:rsidR="00E130C9">
              <w:rPr>
                <w:rStyle w:val="ae"/>
                <w:color w:val="000000"/>
              </w:rPr>
              <w:t>SC001)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D24141" w:rsidRPr="00870C94" w:rsidRDefault="00D24141" w:rsidP="00870C94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다음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다음에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날짜가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표시된다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031145" w:rsidRDefault="00031145" w:rsidP="003C1E0F"/>
    <w:p w:rsidR="00870C94" w:rsidRDefault="00870C94" w:rsidP="003C1E0F"/>
    <w:p w:rsidR="00870C94" w:rsidRDefault="00870C94" w:rsidP="003C1E0F"/>
    <w:p w:rsidR="00870C94" w:rsidRPr="00D24141" w:rsidRDefault="00870C94" w:rsidP="003C1E0F">
      <w:pPr>
        <w:rPr>
          <w:rFonts w:hint="eastAsia"/>
        </w:rPr>
      </w:pPr>
    </w:p>
    <w:p w:rsidR="00870C94" w:rsidRDefault="00870C94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870C94" w:rsidRPr="00B03EEB" w:rsidTr="00D2414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70C94" w:rsidRPr="00B03EEB" w:rsidRDefault="00870C94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870C94" w:rsidRPr="00B03EEB" w:rsidRDefault="00870C94" w:rsidP="00D24141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SC00</w:t>
            </w:r>
            <w:r>
              <w:rPr>
                <w:rStyle w:val="ae"/>
                <w:color w:val="000000"/>
              </w:rPr>
              <w:t>9</w:t>
            </w:r>
          </w:p>
        </w:tc>
        <w:tc>
          <w:tcPr>
            <w:tcW w:w="1420" w:type="dxa"/>
            <w:shd w:val="clear" w:color="auto" w:fill="BFBFBF"/>
          </w:tcPr>
          <w:p w:rsidR="00870C94" w:rsidRPr="00B03EEB" w:rsidRDefault="00870C94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870C94" w:rsidRPr="00B03EEB" w:rsidRDefault="00870C94" w:rsidP="00D24141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만들기</w:t>
            </w:r>
          </w:p>
        </w:tc>
      </w:tr>
      <w:tr w:rsidR="00870C94" w:rsidRPr="00B03EEB" w:rsidTr="00D24141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870C94" w:rsidRPr="00B03EEB" w:rsidRDefault="00870C94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870C94" w:rsidRPr="00B03EEB" w:rsidRDefault="00D64540" w:rsidP="00D24141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560320" cy="3810000"/>
                  <wp:effectExtent l="0" t="0" r="0" b="0"/>
                  <wp:docPr id="12" name="그림 84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4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C94" w:rsidRPr="00870C94" w:rsidTr="00D24141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70C94" w:rsidRPr="00B03EEB" w:rsidRDefault="00870C94" w:rsidP="00D24141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870C94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제목과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입력창이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추가를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입력란이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추가된다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선정된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체크하면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항목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입력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목록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rFonts w:hint="eastAsia"/>
                <w:color w:val="000000"/>
              </w:rPr>
              <w:t>하단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color w:val="000000"/>
              </w:rPr>
              <w:t>‘</w:t>
            </w:r>
            <w:r w:rsidR="00380D47">
              <w:rPr>
                <w:rStyle w:val="ae"/>
                <w:rFonts w:hint="eastAsia"/>
                <w:color w:val="000000"/>
              </w:rPr>
              <w:t>먼저</w:t>
            </w:r>
            <w:r w:rsidR="00380D47"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</w:t>
            </w:r>
            <w:r w:rsidR="00380D47"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그리고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380D47"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재투표하기</w:t>
            </w:r>
            <w:r w:rsidR="00380D47"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체크란이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하나를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택일할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일정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정하기를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아닌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날짜를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고를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칸이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D24141" w:rsidRDefault="00D24141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모임화면에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투표가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출력된다</w:t>
            </w:r>
            <w:r w:rsidR="00BB7BD0">
              <w:rPr>
                <w:rStyle w:val="ae"/>
                <w:rFonts w:hint="eastAsia"/>
                <w:color w:val="000000"/>
              </w:rPr>
              <w:t xml:space="preserve">. </w:t>
            </w:r>
            <w:r w:rsidR="00BB7BD0">
              <w:rPr>
                <w:rStyle w:val="ae"/>
                <w:rFonts w:hint="eastAsia"/>
                <w:color w:val="000000"/>
              </w:rPr>
              <w:t>그리고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모임화면이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출력된다</w:t>
            </w:r>
            <w:r w:rsidR="00BB7BD0"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380D47" w:rsidRPr="00870C94" w:rsidRDefault="00380D47" w:rsidP="00D24141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SC008)</w:t>
            </w:r>
            <w:r>
              <w:rPr>
                <w:rStyle w:val="ae"/>
                <w:rFonts w:hint="eastAsia"/>
                <w:color w:val="000000"/>
              </w:rPr>
              <w:t>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나온다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870C94" w:rsidRDefault="00870C94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>
      <w:pPr>
        <w:rPr>
          <w:rFonts w:hint="eastAsia"/>
        </w:rPr>
      </w:pPr>
    </w:p>
    <w:p w:rsidR="00BB7BD0" w:rsidRDefault="00BB7BD0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2282"/>
        <w:gridCol w:w="1412"/>
        <w:gridCol w:w="3119"/>
      </w:tblGrid>
      <w:tr w:rsidR="00BB7BD0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B7BD0" w:rsidRPr="00B03EEB" w:rsidRDefault="00BB7BD0" w:rsidP="00CC2400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10</w:t>
            </w:r>
          </w:p>
        </w:tc>
        <w:tc>
          <w:tcPr>
            <w:tcW w:w="1420" w:type="dxa"/>
            <w:shd w:val="clear" w:color="auto" w:fill="BFBFBF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B7BD0" w:rsidRPr="00B03EEB" w:rsidRDefault="00BB7BD0" w:rsidP="00CC2400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투표하기</w:t>
            </w:r>
          </w:p>
        </w:tc>
      </w:tr>
      <w:tr w:rsidR="00BB7BD0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B7BD0" w:rsidRPr="00B03EEB" w:rsidRDefault="00D64540" w:rsidP="00CC2400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590800" cy="3840480"/>
                  <wp:effectExtent l="0" t="0" r="0" b="0"/>
                  <wp:docPr id="13" name="그림 7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6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D0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B7BD0" w:rsidRDefault="00BB7BD0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각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항목을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체크를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BB7BD0" w:rsidRDefault="00BB7BD0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투표가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반영되고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2224E2" w:rsidRPr="00870C94" w:rsidRDefault="002224E2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>
      <w:pPr>
        <w:rPr>
          <w:rFonts w:hint="eastAsia"/>
        </w:rPr>
      </w:pPr>
    </w:p>
    <w:p w:rsidR="00BB7BD0" w:rsidRDefault="00BB7BD0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BB7BD0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B7BD0" w:rsidRPr="00B03EEB" w:rsidRDefault="00BB7BD0" w:rsidP="00CC2400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11</w:t>
            </w:r>
          </w:p>
        </w:tc>
        <w:tc>
          <w:tcPr>
            <w:tcW w:w="1420" w:type="dxa"/>
            <w:shd w:val="clear" w:color="auto" w:fill="BFBFBF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B7BD0" w:rsidRPr="00B03EEB" w:rsidRDefault="00BB7BD0" w:rsidP="00CC2400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스크랩하기</w:t>
            </w:r>
          </w:p>
        </w:tc>
      </w:tr>
      <w:tr w:rsidR="00BB7BD0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B7BD0" w:rsidRPr="00B03EEB" w:rsidRDefault="00D64540" w:rsidP="00CC2400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514600" cy="3726180"/>
                  <wp:effectExtent l="0" t="0" r="0" b="0"/>
                  <wp:docPr id="14" name="그림 78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78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72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D0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B7BD0" w:rsidRDefault="00024002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‘</w:t>
            </w:r>
            <w:r w:rsidR="00BB7BD0">
              <w:rPr>
                <w:rStyle w:val="ae"/>
                <w:rFonts w:hint="eastAsia"/>
                <w:color w:val="000000"/>
              </w:rPr>
              <w:t>사진으로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기록</w:t>
            </w:r>
            <w:r>
              <w:rPr>
                <w:rStyle w:val="ae"/>
                <w:color w:val="000000"/>
              </w:rPr>
              <w:t>’</w:t>
            </w:r>
            <w:r w:rsidR="00BB7BD0">
              <w:rPr>
                <w:rStyle w:val="ae"/>
                <w:rFonts w:hint="eastAsia"/>
                <w:color w:val="000000"/>
              </w:rPr>
              <w:t>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누르면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화면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하단에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카메라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또는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라이브러리를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선택</w:t>
            </w:r>
            <w:r w:rsidR="00CA5EDC">
              <w:rPr>
                <w:rStyle w:val="ae"/>
                <w:rFonts w:hint="eastAsia"/>
                <w:color w:val="000000"/>
              </w:rPr>
              <w:t>할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수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있는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작은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창이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뜨고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선택에</w:t>
            </w:r>
            <w:r w:rsidR="00CA5EDC">
              <w:rPr>
                <w:rStyle w:val="ae"/>
                <w:rFonts w:hint="eastAsia"/>
                <w:color w:val="000000"/>
              </w:rPr>
              <w:t xml:space="preserve"> </w:t>
            </w:r>
            <w:r w:rsidR="00CA5EDC">
              <w:rPr>
                <w:rStyle w:val="ae"/>
                <w:rFonts w:hint="eastAsia"/>
                <w:color w:val="000000"/>
              </w:rPr>
              <w:t>따라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사진을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1C4356">
              <w:rPr>
                <w:rStyle w:val="ae"/>
                <w:rFonts w:hint="eastAsia"/>
                <w:color w:val="000000"/>
              </w:rPr>
              <w:t>불러온</w:t>
            </w:r>
            <w:r w:rsidR="00BB7BD0">
              <w:rPr>
                <w:rStyle w:val="ae"/>
                <w:rFonts w:hint="eastAsia"/>
                <w:color w:val="000000"/>
              </w:rPr>
              <w:t>다</w:t>
            </w:r>
            <w:r w:rsidR="00BB7BD0">
              <w:rPr>
                <w:rStyle w:val="ae"/>
                <w:rFonts w:hint="eastAsia"/>
                <w:color w:val="000000"/>
              </w:rPr>
              <w:t xml:space="preserve">. </w:t>
            </w:r>
            <w:r w:rsidR="00BB7BD0">
              <w:rPr>
                <w:rStyle w:val="ae"/>
                <w:rFonts w:hint="eastAsia"/>
                <w:color w:val="000000"/>
              </w:rPr>
              <w:t>사진을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선택하면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책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추가</w:t>
            </w:r>
            <w:r w:rsidR="00BB7BD0">
              <w:rPr>
                <w:rStyle w:val="ae"/>
                <w:rFonts w:hint="eastAsia"/>
                <w:color w:val="000000"/>
              </w:rPr>
              <w:t>(</w:t>
            </w:r>
            <w:r w:rsidR="00BB7BD0">
              <w:rPr>
                <w:rStyle w:val="ae"/>
                <w:color w:val="000000"/>
              </w:rPr>
              <w:t>SC012</w:t>
            </w:r>
            <w:r w:rsidR="00BB7BD0">
              <w:rPr>
                <w:rStyle w:val="ae"/>
                <w:rFonts w:hint="eastAsia"/>
                <w:color w:val="000000"/>
              </w:rPr>
              <w:t>)</w:t>
            </w:r>
            <w:r w:rsidR="00BB7BD0">
              <w:rPr>
                <w:rStyle w:val="ae"/>
                <w:rFonts w:hint="eastAsia"/>
                <w:color w:val="000000"/>
              </w:rPr>
              <w:t>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이동한다</w:t>
            </w:r>
            <w:r w:rsidR="00BB7BD0">
              <w:rPr>
                <w:rStyle w:val="ae"/>
                <w:rFonts w:hint="eastAsia"/>
                <w:color w:val="000000"/>
              </w:rPr>
              <w:t>.</w:t>
            </w:r>
          </w:p>
          <w:p w:rsidR="00BB7BD0" w:rsidRDefault="00024002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color w:val="000000"/>
              </w:rPr>
              <w:t>‘</w:t>
            </w:r>
            <w:r w:rsidR="00BB7BD0">
              <w:rPr>
                <w:rStyle w:val="ae"/>
                <w:rFonts w:hint="eastAsia"/>
                <w:color w:val="000000"/>
              </w:rPr>
              <w:t>사진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없이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기록</w:t>
            </w:r>
            <w:r>
              <w:rPr>
                <w:rStyle w:val="ae"/>
                <w:color w:val="000000"/>
              </w:rPr>
              <w:t>’</w:t>
            </w:r>
            <w:r w:rsidR="00BB7BD0">
              <w:rPr>
                <w:rStyle w:val="ae"/>
                <w:rFonts w:hint="eastAsia"/>
                <w:color w:val="000000"/>
              </w:rPr>
              <w:t>을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누르면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바로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책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추가로</w:t>
            </w:r>
            <w:r w:rsidR="00BB7BD0">
              <w:rPr>
                <w:rStyle w:val="ae"/>
                <w:rFonts w:hint="eastAsia"/>
                <w:color w:val="000000"/>
              </w:rPr>
              <w:t xml:space="preserve"> </w:t>
            </w:r>
            <w:r w:rsidR="00BB7BD0">
              <w:rPr>
                <w:rStyle w:val="ae"/>
                <w:rFonts w:hint="eastAsia"/>
                <w:color w:val="000000"/>
              </w:rPr>
              <w:t>이동한다</w:t>
            </w:r>
            <w:r w:rsidR="00BB7BD0">
              <w:rPr>
                <w:rStyle w:val="ae"/>
                <w:rFonts w:hint="eastAsia"/>
                <w:color w:val="000000"/>
              </w:rPr>
              <w:t>.</w:t>
            </w:r>
          </w:p>
          <w:p w:rsidR="002224E2" w:rsidRPr="00870C94" w:rsidRDefault="002224E2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이동한다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/>
    <w:p w:rsidR="00BB7BD0" w:rsidRDefault="00BB7BD0" w:rsidP="003C1E0F">
      <w:pPr>
        <w:rPr>
          <w:rFonts w:hint="eastAsia"/>
        </w:rPr>
      </w:pPr>
    </w:p>
    <w:p w:rsidR="00BB7BD0" w:rsidRDefault="00BB7BD0" w:rsidP="003C1E0F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3"/>
        <w:gridCol w:w="2282"/>
        <w:gridCol w:w="1413"/>
        <w:gridCol w:w="3118"/>
      </w:tblGrid>
      <w:tr w:rsidR="00BB7BD0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BB7BD0" w:rsidRPr="00B03EEB" w:rsidRDefault="00BB7BD0" w:rsidP="00CC2400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12</w:t>
            </w:r>
          </w:p>
        </w:tc>
        <w:tc>
          <w:tcPr>
            <w:tcW w:w="1420" w:type="dxa"/>
            <w:shd w:val="clear" w:color="auto" w:fill="BFBFBF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BB7BD0" w:rsidRPr="00B03EEB" w:rsidRDefault="00CA5EDC" w:rsidP="00CC2400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추가</w:t>
            </w:r>
          </w:p>
        </w:tc>
      </w:tr>
      <w:tr w:rsidR="00BB7BD0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BB7BD0" w:rsidRPr="00B03EEB" w:rsidRDefault="00D64540" w:rsidP="00CC2400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651760" cy="3970020"/>
                  <wp:effectExtent l="0" t="0" r="0" b="0"/>
                  <wp:docPr id="15" name="그림 8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1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D0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BB7BD0" w:rsidRPr="00B03EEB" w:rsidRDefault="00BB7BD0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BB7BD0" w:rsidRDefault="00CA5EDC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검색창</w:t>
            </w:r>
            <w:r>
              <w:rPr>
                <w:rStyle w:val="ae"/>
                <w:rFonts w:hint="eastAsia"/>
                <w:color w:val="000000"/>
              </w:rPr>
              <w:t xml:space="preserve">,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메모</w:t>
            </w:r>
            <w:r>
              <w:rPr>
                <w:rStyle w:val="ae"/>
                <w:rFonts w:hint="eastAsia"/>
                <w:color w:val="000000"/>
              </w:rPr>
              <w:t xml:space="preserve">, </w:t>
            </w: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페이지를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 xml:space="preserve">. </w:t>
            </w:r>
          </w:p>
          <w:p w:rsidR="00CA5EDC" w:rsidRDefault="00CA5EDC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눌러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사진을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확인하고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형광펜을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표시할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CA5EDC" w:rsidRDefault="00CA5EDC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별점의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스와이프하면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color w:val="000000"/>
              </w:rPr>
              <w:t>0-5</w:t>
            </w:r>
            <w:r w:rsidR="00680FFD">
              <w:rPr>
                <w:rStyle w:val="ae"/>
                <w:rFonts w:hint="eastAsia"/>
                <w:color w:val="000000"/>
              </w:rPr>
              <w:t>점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중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점수를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부여할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수</w:t>
            </w:r>
            <w:r w:rsidR="00680FFD">
              <w:rPr>
                <w:rStyle w:val="ae"/>
                <w:rFonts w:hint="eastAsia"/>
                <w:color w:val="000000"/>
              </w:rPr>
              <w:t xml:space="preserve"> </w:t>
            </w:r>
            <w:r w:rsidR="00680FFD">
              <w:rPr>
                <w:rStyle w:val="ae"/>
                <w:rFonts w:hint="eastAsia"/>
                <w:color w:val="000000"/>
              </w:rPr>
              <w:t>있다</w:t>
            </w:r>
            <w:r w:rsidR="00680FFD">
              <w:rPr>
                <w:rStyle w:val="ae"/>
                <w:rFonts w:hint="eastAsia"/>
                <w:color w:val="000000"/>
              </w:rPr>
              <w:t>.</w:t>
            </w:r>
          </w:p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평가하지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않고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완료를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‘</w:t>
            </w:r>
            <w:r>
              <w:rPr>
                <w:rStyle w:val="ae"/>
                <w:rFonts w:hint="eastAsia"/>
                <w:color w:val="000000"/>
              </w:rPr>
              <w:t>책을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평가해주세요</w:t>
            </w:r>
            <w:r>
              <w:rPr>
                <w:rStyle w:val="ae"/>
                <w:color w:val="000000"/>
              </w:rPr>
              <w:t>’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경고문이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데이터베이스에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내용이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저장된다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680FFD" w:rsidRPr="00870C94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가기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메인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화면으로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돌아간다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BB7BD0" w:rsidRDefault="00BB7BD0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p w:rsidR="00680FFD" w:rsidRDefault="00680FFD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680FFD" w:rsidRPr="00B03EEB" w:rsidTr="00CC2400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680FFD" w:rsidRPr="00B03EEB" w:rsidRDefault="00680FFD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 xml:space="preserve">화면 </w:t>
            </w:r>
            <w:r w:rsidRPr="00B03EEB">
              <w:rPr>
                <w:color w:val="000000"/>
              </w:rPr>
              <w:t>ID</w:t>
            </w:r>
          </w:p>
        </w:tc>
        <w:tc>
          <w:tcPr>
            <w:tcW w:w="2286" w:type="dxa"/>
          </w:tcPr>
          <w:p w:rsidR="00680FFD" w:rsidRPr="00B03EEB" w:rsidRDefault="00680FFD" w:rsidP="00CC2400">
            <w:pPr>
              <w:rPr>
                <w:rStyle w:val="ae"/>
                <w:rFonts w:hint="eastAsia"/>
                <w:color w:val="000000"/>
              </w:rPr>
            </w:pPr>
            <w:r w:rsidRPr="00B03EEB">
              <w:rPr>
                <w:rStyle w:val="ae"/>
                <w:rFonts w:hint="eastAsia"/>
                <w:color w:val="000000"/>
              </w:rPr>
              <w:t>SC0</w:t>
            </w:r>
            <w:r>
              <w:rPr>
                <w:rStyle w:val="ae"/>
                <w:color w:val="000000"/>
              </w:rPr>
              <w:t>13</w:t>
            </w:r>
          </w:p>
        </w:tc>
        <w:tc>
          <w:tcPr>
            <w:tcW w:w="1420" w:type="dxa"/>
            <w:shd w:val="clear" w:color="auto" w:fill="BFBFBF"/>
          </w:tcPr>
          <w:p w:rsidR="00680FFD" w:rsidRPr="00B03EEB" w:rsidRDefault="00680FFD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 명</w:t>
            </w:r>
          </w:p>
        </w:tc>
        <w:tc>
          <w:tcPr>
            <w:tcW w:w="3155" w:type="dxa"/>
          </w:tcPr>
          <w:p w:rsidR="00680FFD" w:rsidRPr="00B03EEB" w:rsidRDefault="00680FFD" w:rsidP="00CC2400">
            <w:pPr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</w:t>
            </w:r>
          </w:p>
        </w:tc>
      </w:tr>
      <w:tr w:rsidR="00680FFD" w:rsidRPr="00B03EEB" w:rsidTr="00CC2400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680FFD" w:rsidRPr="00B03EEB" w:rsidRDefault="00680FFD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680FFD" w:rsidRPr="00B03EEB" w:rsidRDefault="00D64540" w:rsidP="00CC2400">
            <w:pPr>
              <w:jc w:val="center"/>
              <w:rPr>
                <w:rStyle w:val="ae"/>
                <w:rFonts w:hint="eastAsia"/>
                <w:color w:val="000000"/>
              </w:rPr>
            </w:pPr>
            <w:r w:rsidRPr="00CC2400">
              <w:rPr>
                <w:noProof/>
                <w:color w:val="000000"/>
              </w:rPr>
              <w:drawing>
                <wp:inline distT="0" distB="0" distL="0" distR="0">
                  <wp:extent cx="2552700" cy="3710940"/>
                  <wp:effectExtent l="0" t="0" r="0" b="0"/>
                  <wp:docPr id="16" name="그림 83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3" descr="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FD" w:rsidRPr="00870C94" w:rsidTr="00CC2400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680FFD" w:rsidRPr="00B03EEB" w:rsidRDefault="00680FFD" w:rsidP="00CC2400">
            <w:pPr>
              <w:pStyle w:val="af"/>
              <w:rPr>
                <w:rFonts w:hint="eastAsia"/>
                <w:color w:val="000000"/>
              </w:rPr>
            </w:pPr>
            <w:r w:rsidRPr="00B03EEB">
              <w:rPr>
                <w:rFonts w:hint="eastAsia"/>
                <w:color w:val="000000"/>
              </w:rPr>
              <w:t>요구사항</w:t>
            </w:r>
          </w:p>
        </w:tc>
        <w:tc>
          <w:tcPr>
            <w:tcW w:w="6862" w:type="dxa"/>
            <w:gridSpan w:val="3"/>
          </w:tcPr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발제문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작성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입력칸을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하단에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키보드가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</w:p>
          <w:p w:rsidR="00680FFD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완료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버튼을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발제문이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  <w:p w:rsidR="00680FFD" w:rsidRPr="00870C94" w:rsidRDefault="00680FFD" w:rsidP="00CC2400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hint="eastAsia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뒤로가기를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누르면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모임화면이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출력된다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</w:tbl>
    <w:p w:rsidR="00680FFD" w:rsidRPr="00680FFD" w:rsidRDefault="00680FFD" w:rsidP="003C1E0F">
      <w:pPr>
        <w:rPr>
          <w:rFonts w:hint="eastAsia"/>
        </w:rPr>
      </w:pPr>
    </w:p>
    <w:p w:rsidR="004221DF" w:rsidRDefault="004221DF" w:rsidP="004221DF">
      <w:pPr>
        <w:rPr>
          <w:rFonts w:hint="eastAsia"/>
        </w:rPr>
      </w:pPr>
      <w:r>
        <w:br w:type="page"/>
      </w:r>
      <w:bookmarkStart w:id="22" w:name="_Toc287096159"/>
    </w:p>
    <w:p w:rsidR="000578B6" w:rsidRDefault="000578B6" w:rsidP="004221DF">
      <w:pPr>
        <w:pStyle w:val="1"/>
        <w:rPr>
          <w:rFonts w:hint="eastAsia"/>
        </w:rPr>
      </w:pPr>
      <w:bookmarkStart w:id="23" w:name="_Toc287096163"/>
      <w:bookmarkStart w:id="24" w:name="_Toc447209014"/>
      <w:bookmarkEnd w:id="22"/>
      <w:r>
        <w:rPr>
          <w:rFonts w:hint="eastAsia"/>
        </w:rPr>
        <w:t>비기능</w:t>
      </w:r>
      <w:r w:rsidR="00F20950">
        <w:rPr>
          <w:rFonts w:hint="eastAsia"/>
        </w:rPr>
        <w:t>적</w:t>
      </w:r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pPr>
              <w:rPr>
                <w:rFonts w:hint="eastAsia"/>
              </w:rPr>
            </w:pP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>
      <w:pPr>
        <w:rPr>
          <w:rFonts w:hint="eastAsia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  <w:rPr>
                <w:rFonts w:hint="eastAsia"/>
              </w:rPr>
            </w:pPr>
            <w:r w:rsidRPr="00D54A11">
              <w:rPr>
                <w:rFonts w:hint="eastAsia"/>
              </w:rPr>
              <w:t>설명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FA337C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6074" w:type="dxa"/>
          </w:tcPr>
          <w:p w:rsidR="00FA337C" w:rsidRDefault="00FA337C" w:rsidP="00FA337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응답해야한다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FA337C" w:rsidRDefault="00FA337C" w:rsidP="00FA337C">
            <w:r>
              <w:rPr>
                <w:rFonts w:hint="eastAsia"/>
              </w:rPr>
              <w:t>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검색은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55319" w:rsidRDefault="00355319" w:rsidP="00FA337C"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355319" w:rsidRPr="00355319" w:rsidRDefault="00355319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응답속도가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저하되지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073392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6074" w:type="dxa"/>
          </w:tcPr>
          <w:p w:rsidR="00FA337C" w:rsidRPr="00BA2195" w:rsidRDefault="00FA337C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FA337C" w:rsidRDefault="00FA337C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보안성</w:t>
            </w:r>
          </w:p>
        </w:tc>
        <w:tc>
          <w:tcPr>
            <w:tcW w:w="6074" w:type="dxa"/>
          </w:tcPr>
          <w:p w:rsidR="00FA337C" w:rsidRDefault="00FA337C" w:rsidP="00FA337C"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A337C" w:rsidRDefault="00FA337C" w:rsidP="00FA337C">
            <w:r>
              <w:rPr>
                <w:rFonts w:hint="eastAsia"/>
              </w:rPr>
              <w:t>초대된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FA337C" w:rsidRDefault="00073392" w:rsidP="00FA337C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생년월일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8C18A1" w:rsidRPr="00BA2195" w:rsidRDefault="008C18A1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그룹의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073392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6074" w:type="dxa"/>
          </w:tcPr>
          <w:p w:rsidR="00FA337C" w:rsidRDefault="00FA337C" w:rsidP="00FA337C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t>24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073392" w:rsidRDefault="00073392" w:rsidP="00FA337C"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비밀번호는</w:t>
            </w:r>
            <w:r>
              <w:rPr>
                <w:rFonts w:hint="eastAsia"/>
              </w:rPr>
              <w:t xml:space="preserve"> </w:t>
            </w:r>
            <w:r>
              <w:t>*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073392" w:rsidRPr="00BA2195" w:rsidRDefault="00073392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글꼴은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맑은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073392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6074" w:type="dxa"/>
          </w:tcPr>
          <w:p w:rsidR="00FA337C" w:rsidRPr="00BA2195" w:rsidRDefault="0050103C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확률이</w:t>
            </w:r>
            <w:r>
              <w:rPr>
                <w:rFonts w:hint="eastAsia"/>
              </w:rPr>
              <w:t xml:space="preserve"> </w:t>
            </w:r>
            <w:r>
              <w:t>1%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50103C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배포</w:t>
            </w:r>
          </w:p>
        </w:tc>
        <w:tc>
          <w:tcPr>
            <w:tcW w:w="6074" w:type="dxa"/>
          </w:tcPr>
          <w:p w:rsidR="00FA337C" w:rsidRPr="00BA2195" w:rsidRDefault="0050103C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프로그램은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온라인으로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배포한다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50103C" w:rsidP="00FA337C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안정성</w:t>
            </w:r>
          </w:p>
        </w:tc>
        <w:tc>
          <w:tcPr>
            <w:tcW w:w="6074" w:type="dxa"/>
          </w:tcPr>
          <w:p w:rsidR="0050103C" w:rsidRPr="00BA2195" w:rsidRDefault="0050103C" w:rsidP="00FA337C">
            <w:pPr>
              <w:rPr>
                <w:rFonts w:hint="eastAsia"/>
              </w:rPr>
            </w:pPr>
            <w:r>
              <w:rPr>
                <w:rFonts w:hint="eastAsia"/>
              </w:rPr>
              <w:t>자료저장방식은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FA337C" w:rsidP="00FA337C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FA337C" w:rsidRPr="00BA2195" w:rsidRDefault="00FA337C" w:rsidP="00FA337C">
            <w:pPr>
              <w:rPr>
                <w:rFonts w:hint="eastAsia"/>
              </w:rPr>
            </w:pPr>
          </w:p>
        </w:tc>
      </w:tr>
      <w:tr w:rsidR="00FA337C" w:rsidRPr="00D54A11" w:rsidTr="00D54A11">
        <w:tc>
          <w:tcPr>
            <w:tcW w:w="2450" w:type="dxa"/>
          </w:tcPr>
          <w:p w:rsidR="00FA337C" w:rsidRPr="00D54A11" w:rsidRDefault="00FA337C" w:rsidP="00FA337C">
            <w:pPr>
              <w:jc w:val="center"/>
              <w:rPr>
                <w:rFonts w:ascii="돋움" w:eastAsia="돋움" w:hAnsi="돋움" w:hint="eastAsia"/>
              </w:rPr>
            </w:pPr>
          </w:p>
        </w:tc>
        <w:tc>
          <w:tcPr>
            <w:tcW w:w="6074" w:type="dxa"/>
          </w:tcPr>
          <w:p w:rsidR="00FA337C" w:rsidRPr="00BA2195" w:rsidRDefault="00FA337C" w:rsidP="00FA337C">
            <w:pPr>
              <w:rPr>
                <w:rFonts w:hint="eastAsia"/>
              </w:rPr>
            </w:pPr>
          </w:p>
        </w:tc>
      </w:tr>
    </w:tbl>
    <w:p w:rsidR="000578B6" w:rsidRPr="000578B6" w:rsidRDefault="000578B6" w:rsidP="000578B6">
      <w:pPr>
        <w:rPr>
          <w:rFonts w:hint="eastAsia"/>
        </w:rPr>
      </w:pPr>
    </w:p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rgValue=""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A21" w:rsidRDefault="00063A21">
      <w:r>
        <w:separator/>
      </w:r>
    </w:p>
    <w:p w:rsidR="00063A21" w:rsidRDefault="00063A21"/>
    <w:p w:rsidR="00063A21" w:rsidRDefault="00063A21"/>
    <w:p w:rsidR="00063A21" w:rsidRDefault="00063A21"/>
  </w:endnote>
  <w:endnote w:type="continuationSeparator" w:id="0">
    <w:p w:rsidR="00063A21" w:rsidRDefault="00063A21">
      <w:r>
        <w:continuationSeparator/>
      </w:r>
    </w:p>
    <w:p w:rsidR="00063A21" w:rsidRDefault="00063A21"/>
    <w:p w:rsidR="00063A21" w:rsidRDefault="00063A21"/>
    <w:p w:rsidR="00063A21" w:rsidRDefault="00063A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141" w:rsidRDefault="00D2414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24141" w:rsidRDefault="00D24141"/>
  <w:p w:rsidR="00D24141" w:rsidRDefault="00D24141"/>
  <w:p w:rsidR="00D24141" w:rsidRDefault="00D24141"/>
  <w:p w:rsidR="00D24141" w:rsidRDefault="00D241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141" w:rsidRDefault="00D2414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D24141" w:rsidRDefault="00D64540" w:rsidP="000572A8">
    <w:pPr>
      <w:tabs>
        <w:tab w:val="right" w:pos="8504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905" r="0" b="3175"/>
              <wp:wrapNone/>
              <wp:docPr id="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42579D" id="Rectangle 13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43840"/>
          <wp:effectExtent l="0" t="0" r="0" b="0"/>
          <wp:docPr id="17" name="그림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24141">
      <w:tab/>
    </w:r>
    <w:r w:rsidR="00D24141">
      <w:rPr>
        <w:rFonts w:hint="eastAsia"/>
      </w:rPr>
      <w:t>고객사</w:t>
    </w:r>
    <w:r w:rsidR="00D2414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A21" w:rsidRDefault="00063A21">
      <w:r>
        <w:separator/>
      </w:r>
    </w:p>
    <w:p w:rsidR="00063A21" w:rsidRDefault="00063A21"/>
    <w:p w:rsidR="00063A21" w:rsidRDefault="00063A21"/>
    <w:p w:rsidR="00063A21" w:rsidRDefault="00063A21"/>
  </w:footnote>
  <w:footnote w:type="continuationSeparator" w:id="0">
    <w:p w:rsidR="00063A21" w:rsidRDefault="00063A21">
      <w:r>
        <w:continuationSeparator/>
      </w:r>
    </w:p>
    <w:p w:rsidR="00063A21" w:rsidRDefault="00063A21"/>
    <w:p w:rsidR="00063A21" w:rsidRDefault="00063A21"/>
    <w:p w:rsidR="00063A21" w:rsidRDefault="00063A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5"/>
      <w:gridCol w:w="2541"/>
      <w:gridCol w:w="1651"/>
      <w:gridCol w:w="2583"/>
    </w:tblGrid>
    <w:tr w:rsidR="00D2414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독서모임 관리 프로젝트</w:t>
          </w:r>
        </w:p>
      </w:tc>
      <w:tc>
        <w:tcPr>
          <w:tcW w:w="1698" w:type="dxa"/>
          <w:shd w:val="clear" w:color="auto" w:fill="E6E6E6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020.04.10~2020.06.30</w:t>
          </w:r>
        </w:p>
      </w:tc>
    </w:tr>
    <w:tr w:rsidR="00D2414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24141" w:rsidRPr="00D54A11" w:rsidRDefault="00D24141" w:rsidP="000572A8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24141" w:rsidRPr="00D54A11" w:rsidRDefault="00D24141" w:rsidP="00D54A11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1.0</w:t>
          </w:r>
        </w:p>
      </w:tc>
    </w:tr>
  </w:tbl>
  <w:p w:rsidR="00D24141" w:rsidRPr="00EF53CF" w:rsidRDefault="00D64540" w:rsidP="00A358BA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7A2406" id="Rectangle 14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zv/oq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0EF9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901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002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145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65D0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807"/>
    <w:rsid w:val="00061C3C"/>
    <w:rsid w:val="00062B34"/>
    <w:rsid w:val="0006366E"/>
    <w:rsid w:val="00063862"/>
    <w:rsid w:val="00063931"/>
    <w:rsid w:val="00063A2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392"/>
    <w:rsid w:val="00073E79"/>
    <w:rsid w:val="000743DE"/>
    <w:rsid w:val="00074E3C"/>
    <w:rsid w:val="00076EC9"/>
    <w:rsid w:val="00077BA1"/>
    <w:rsid w:val="0008069A"/>
    <w:rsid w:val="00081DC4"/>
    <w:rsid w:val="00082284"/>
    <w:rsid w:val="00082387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1DBB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0891"/>
    <w:rsid w:val="000E149D"/>
    <w:rsid w:val="000E1523"/>
    <w:rsid w:val="000E1F78"/>
    <w:rsid w:val="000E206F"/>
    <w:rsid w:val="000E24E7"/>
    <w:rsid w:val="000E2B2B"/>
    <w:rsid w:val="000E42BF"/>
    <w:rsid w:val="000E5563"/>
    <w:rsid w:val="000E6040"/>
    <w:rsid w:val="000E6B87"/>
    <w:rsid w:val="000E732F"/>
    <w:rsid w:val="000E7991"/>
    <w:rsid w:val="000E7995"/>
    <w:rsid w:val="000E79C7"/>
    <w:rsid w:val="000F04FB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170DB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E1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4F7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7E3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04A3"/>
    <w:rsid w:val="001C10F2"/>
    <w:rsid w:val="001C11B6"/>
    <w:rsid w:val="001C1CF0"/>
    <w:rsid w:val="001C1F07"/>
    <w:rsid w:val="001C2E11"/>
    <w:rsid w:val="001C400D"/>
    <w:rsid w:val="001C421B"/>
    <w:rsid w:val="001C4356"/>
    <w:rsid w:val="001C4CA3"/>
    <w:rsid w:val="001C5334"/>
    <w:rsid w:val="001C5365"/>
    <w:rsid w:val="001C75F6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0BF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16AC3"/>
    <w:rsid w:val="00220139"/>
    <w:rsid w:val="00220A2A"/>
    <w:rsid w:val="00221065"/>
    <w:rsid w:val="002224E2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8AB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4261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884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6E0E"/>
    <w:rsid w:val="002C75B0"/>
    <w:rsid w:val="002D031C"/>
    <w:rsid w:val="002D0580"/>
    <w:rsid w:val="002D1BF6"/>
    <w:rsid w:val="002D3905"/>
    <w:rsid w:val="002D44AD"/>
    <w:rsid w:val="002D64BD"/>
    <w:rsid w:val="002D76F4"/>
    <w:rsid w:val="002E012D"/>
    <w:rsid w:val="002E0385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EB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25E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07C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319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0D47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B74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837"/>
    <w:rsid w:val="003A6A9C"/>
    <w:rsid w:val="003A73E6"/>
    <w:rsid w:val="003A78F8"/>
    <w:rsid w:val="003A7CF6"/>
    <w:rsid w:val="003B04E6"/>
    <w:rsid w:val="003B094A"/>
    <w:rsid w:val="003B0A11"/>
    <w:rsid w:val="003B0C2E"/>
    <w:rsid w:val="003B256F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091C"/>
    <w:rsid w:val="003E171E"/>
    <w:rsid w:val="003E187C"/>
    <w:rsid w:val="003E2446"/>
    <w:rsid w:val="003E3151"/>
    <w:rsid w:val="003E3EEF"/>
    <w:rsid w:val="003E436D"/>
    <w:rsid w:val="003E4D5D"/>
    <w:rsid w:val="003E50D4"/>
    <w:rsid w:val="003E58E5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4651"/>
    <w:rsid w:val="00404F29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189"/>
    <w:rsid w:val="004242E4"/>
    <w:rsid w:val="00425EFE"/>
    <w:rsid w:val="00426299"/>
    <w:rsid w:val="00426633"/>
    <w:rsid w:val="00426885"/>
    <w:rsid w:val="004275CA"/>
    <w:rsid w:val="00427606"/>
    <w:rsid w:val="004279C4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3CB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370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5BD"/>
    <w:rsid w:val="004C3C3F"/>
    <w:rsid w:val="004C4E78"/>
    <w:rsid w:val="004C6780"/>
    <w:rsid w:val="004C7799"/>
    <w:rsid w:val="004D0076"/>
    <w:rsid w:val="004D0547"/>
    <w:rsid w:val="004D196B"/>
    <w:rsid w:val="004D1BCB"/>
    <w:rsid w:val="004D1F2F"/>
    <w:rsid w:val="004D24D5"/>
    <w:rsid w:val="004D375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6C6"/>
    <w:rsid w:val="00500F92"/>
    <w:rsid w:val="0050103C"/>
    <w:rsid w:val="005017C9"/>
    <w:rsid w:val="005019A4"/>
    <w:rsid w:val="00502620"/>
    <w:rsid w:val="00503299"/>
    <w:rsid w:val="00503BA9"/>
    <w:rsid w:val="00504055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284D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97D0F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1586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002"/>
    <w:rsid w:val="005C5C76"/>
    <w:rsid w:val="005C6186"/>
    <w:rsid w:val="005C67FD"/>
    <w:rsid w:val="005C69EC"/>
    <w:rsid w:val="005C7D42"/>
    <w:rsid w:val="005D0486"/>
    <w:rsid w:val="005D22C1"/>
    <w:rsid w:val="005D54EB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88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995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0615"/>
    <w:rsid w:val="00680CCD"/>
    <w:rsid w:val="00680FFD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27B3F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487"/>
    <w:rsid w:val="00752628"/>
    <w:rsid w:val="007529D0"/>
    <w:rsid w:val="00753440"/>
    <w:rsid w:val="00753617"/>
    <w:rsid w:val="00753A9E"/>
    <w:rsid w:val="00754695"/>
    <w:rsid w:val="00755528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27"/>
    <w:rsid w:val="00794976"/>
    <w:rsid w:val="00794B69"/>
    <w:rsid w:val="0079592D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5F53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943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9AC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27E25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57FFB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C94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04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3D86"/>
    <w:rsid w:val="008B4F70"/>
    <w:rsid w:val="008B5151"/>
    <w:rsid w:val="008B68CF"/>
    <w:rsid w:val="008C080B"/>
    <w:rsid w:val="008C0DD4"/>
    <w:rsid w:val="008C1191"/>
    <w:rsid w:val="008C18A1"/>
    <w:rsid w:val="008C30A4"/>
    <w:rsid w:val="008C3B4F"/>
    <w:rsid w:val="008C4271"/>
    <w:rsid w:val="008C4BA6"/>
    <w:rsid w:val="008C6145"/>
    <w:rsid w:val="008C6ED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EDA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6EE3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1C5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1B23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6B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0428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40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1B48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2290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65D"/>
    <w:rsid w:val="009B1C1B"/>
    <w:rsid w:val="009B1FC7"/>
    <w:rsid w:val="009B35C6"/>
    <w:rsid w:val="009B4D1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1AE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AB5"/>
    <w:rsid w:val="009F4E02"/>
    <w:rsid w:val="009F4EB6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078E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56AC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09"/>
    <w:rsid w:val="00A91FCC"/>
    <w:rsid w:val="00A93400"/>
    <w:rsid w:val="00A93CE4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B0E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06A7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0979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00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058"/>
    <w:rsid w:val="00AF61A8"/>
    <w:rsid w:val="00AF69D2"/>
    <w:rsid w:val="00AF7025"/>
    <w:rsid w:val="00B01751"/>
    <w:rsid w:val="00B022DD"/>
    <w:rsid w:val="00B024AC"/>
    <w:rsid w:val="00B032D1"/>
    <w:rsid w:val="00B03B9E"/>
    <w:rsid w:val="00B03EEB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8DA"/>
    <w:rsid w:val="00B12C33"/>
    <w:rsid w:val="00B13015"/>
    <w:rsid w:val="00B13711"/>
    <w:rsid w:val="00B138E7"/>
    <w:rsid w:val="00B13BF2"/>
    <w:rsid w:val="00B14139"/>
    <w:rsid w:val="00B15096"/>
    <w:rsid w:val="00B15144"/>
    <w:rsid w:val="00B153DA"/>
    <w:rsid w:val="00B165B2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5728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00A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73F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BD0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A59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2D60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775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153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2C3"/>
    <w:rsid w:val="00CA1331"/>
    <w:rsid w:val="00CA1647"/>
    <w:rsid w:val="00CA2324"/>
    <w:rsid w:val="00CA2DE3"/>
    <w:rsid w:val="00CA5153"/>
    <w:rsid w:val="00CA5403"/>
    <w:rsid w:val="00CA551D"/>
    <w:rsid w:val="00CA5EDC"/>
    <w:rsid w:val="00CA7638"/>
    <w:rsid w:val="00CB0D8A"/>
    <w:rsid w:val="00CB0E44"/>
    <w:rsid w:val="00CB1AF8"/>
    <w:rsid w:val="00CB1F91"/>
    <w:rsid w:val="00CB2975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400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3F52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BD8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4141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3F8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1665"/>
    <w:rsid w:val="00D62D27"/>
    <w:rsid w:val="00D62D8F"/>
    <w:rsid w:val="00D64540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19BF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71C"/>
    <w:rsid w:val="00DA2A6F"/>
    <w:rsid w:val="00DA3173"/>
    <w:rsid w:val="00DA39F2"/>
    <w:rsid w:val="00DA3D28"/>
    <w:rsid w:val="00DA3F2B"/>
    <w:rsid w:val="00DA5349"/>
    <w:rsid w:val="00DA61A3"/>
    <w:rsid w:val="00DA62F1"/>
    <w:rsid w:val="00DA63D8"/>
    <w:rsid w:val="00DA6BB0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6FAB"/>
    <w:rsid w:val="00DC702A"/>
    <w:rsid w:val="00DC760F"/>
    <w:rsid w:val="00DC779D"/>
    <w:rsid w:val="00DC7DEA"/>
    <w:rsid w:val="00DD057B"/>
    <w:rsid w:val="00DD1B9C"/>
    <w:rsid w:val="00DD1D60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B4E"/>
    <w:rsid w:val="00DF5C71"/>
    <w:rsid w:val="00DF6275"/>
    <w:rsid w:val="00DF66A5"/>
    <w:rsid w:val="00DF6F59"/>
    <w:rsid w:val="00E00B62"/>
    <w:rsid w:val="00E01074"/>
    <w:rsid w:val="00E025D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0C9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24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3F73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5B21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237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C52"/>
    <w:rsid w:val="00EE1FAC"/>
    <w:rsid w:val="00EE26D3"/>
    <w:rsid w:val="00EE2825"/>
    <w:rsid w:val="00EE3811"/>
    <w:rsid w:val="00EE4413"/>
    <w:rsid w:val="00EE5042"/>
    <w:rsid w:val="00EE576B"/>
    <w:rsid w:val="00EE6DF7"/>
    <w:rsid w:val="00EE6F7C"/>
    <w:rsid w:val="00EE7374"/>
    <w:rsid w:val="00EE7BFB"/>
    <w:rsid w:val="00EE7FA1"/>
    <w:rsid w:val="00EE7FF0"/>
    <w:rsid w:val="00EF060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6D9A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597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0950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6F58"/>
    <w:rsid w:val="00F5796B"/>
    <w:rsid w:val="00F57E64"/>
    <w:rsid w:val="00F6135D"/>
    <w:rsid w:val="00F61D4D"/>
    <w:rsid w:val="00F61F7F"/>
    <w:rsid w:val="00F62672"/>
    <w:rsid w:val="00F630A5"/>
    <w:rsid w:val="00F64889"/>
    <w:rsid w:val="00F64CA3"/>
    <w:rsid w:val="00F655C6"/>
    <w:rsid w:val="00F6650F"/>
    <w:rsid w:val="00F666E5"/>
    <w:rsid w:val="00F668D5"/>
    <w:rsid w:val="00F669CB"/>
    <w:rsid w:val="00F67063"/>
    <w:rsid w:val="00F67591"/>
    <w:rsid w:val="00F6784E"/>
    <w:rsid w:val="00F67EBC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5DC6"/>
    <w:rsid w:val="00F7658D"/>
    <w:rsid w:val="00F765F2"/>
    <w:rsid w:val="00F76A88"/>
    <w:rsid w:val="00F76BCA"/>
    <w:rsid w:val="00F76EF8"/>
    <w:rsid w:val="00F77552"/>
    <w:rsid w:val="00F800B4"/>
    <w:rsid w:val="00F8038F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337C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C611876-CE46-43D1-8FBE-23505A79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semiHidden/>
    <w:rsid w:val="00FF4B87"/>
  </w:style>
  <w:style w:type="table" w:default="1" w:styleId="a1">
    <w:name w:val="Normal Table"/>
    <w:semiHidden/>
    <w:rsid w:val="00FF4B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F4B87"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4F4C7-6D6B-4745-899F-84FDD524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16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13202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Lee Seyeon</cp:lastModifiedBy>
  <cp:revision>2</cp:revision>
  <cp:lastPrinted>2008-01-26T04:17:00Z</cp:lastPrinted>
  <dcterms:created xsi:type="dcterms:W3CDTF">2020-04-25T13:22:00Z</dcterms:created>
  <dcterms:modified xsi:type="dcterms:W3CDTF">2020-04-25T13:22:00Z</dcterms:modified>
</cp:coreProperties>
</file>